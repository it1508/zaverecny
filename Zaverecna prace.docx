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2EA2E36B" w14:textId="77777777">
        <w:trPr>
          <w:trHeight w:hRule="exact" w:val="2835"/>
        </w:trPr>
        <w:tc>
          <w:tcPr>
            <w:tcW w:w="9640" w:type="dxa"/>
            <w:gridSpan w:val="3"/>
          </w:tcPr>
          <w:p w14:paraId="6CEF2D1F" w14:textId="77777777"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16D0A747" wp14:editId="5DAE117A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74707DBB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39FB49FA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7851C7F2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4972FABD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A9461A7" w14:textId="77777777"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 w14:paraId="2C5DC4AE" w14:textId="77777777">
        <w:trPr>
          <w:trHeight w:hRule="exact" w:val="567"/>
        </w:trPr>
        <w:tc>
          <w:tcPr>
            <w:tcW w:w="9640" w:type="dxa"/>
            <w:gridSpan w:val="3"/>
          </w:tcPr>
          <w:p w14:paraId="5B0A11E7" w14:textId="77777777"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 xml:space="preserve">Michael </w:t>
            </w:r>
            <w:proofErr w:type="spellStart"/>
            <w:r>
              <w:rPr>
                <w:rFonts w:ascii="Arial Narrow" w:hAnsi="Arial Narrow" w:cs="Arial Narrow"/>
                <w:sz w:val="40"/>
                <w:szCs w:val="40"/>
              </w:rPr>
              <w:t>Hluchník</w:t>
            </w:r>
            <w:proofErr w:type="spellEnd"/>
          </w:p>
        </w:tc>
      </w:tr>
      <w:tr w:rsidR="00C91564" w14:paraId="05E8589F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244F010F" w14:textId="77777777" w:rsidR="00FC1F9B" w:rsidRPr="00E41AE1" w:rsidRDefault="009818E6" w:rsidP="009818E6">
            <w:pPr>
              <w:spacing w:after="0" w:line="240" w:lineRule="auto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bookmarkStart w:id="0" w:name="Text11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9E1687B" wp14:editId="57723DDA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-220345</wp:posOffset>
                  </wp:positionV>
                  <wp:extent cx="2290445" cy="2290445"/>
                  <wp:effectExtent l="0" t="0" r="0" b="0"/>
                  <wp:wrapSquare wrapText="largest"/>
                  <wp:docPr id="3" name="Obráze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44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F03DA6" w14:paraId="6D134ABF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3D9C79C5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36F8424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89A3D1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82780FE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C50A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27FE582E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14:paraId="52E7EAAC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325E713A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6C2A91EA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82CA1AA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342C0B7" w14:textId="77777777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14:paraId="2622992F" w14:textId="77777777"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85B6B9B" w14:textId="393DABDB" w:rsidR="00E26275" w:rsidRPr="00524078" w:rsidRDefault="00896E56" w:rsidP="00E26275">
      <w:pPr>
        <w:pStyle w:val="Nadpis4"/>
        <w:rPr>
          <w:rStyle w:val="Pokec"/>
          <w:i w:val="0"/>
          <w:color w:val="auto"/>
        </w:rPr>
      </w:pPr>
      <w:r>
        <w:br w:type="page"/>
      </w:r>
    </w:p>
    <w:p w14:paraId="063BD062" w14:textId="592E8E5B" w:rsidR="004A12E0" w:rsidRPr="00524078" w:rsidRDefault="004A12E0" w:rsidP="00E26275">
      <w:pPr>
        <w:ind w:left="720"/>
        <w:rPr>
          <w:rStyle w:val="Pokec"/>
          <w:i/>
          <w:color w:val="auto"/>
        </w:rPr>
      </w:pPr>
    </w:p>
    <w:p w14:paraId="3FB6067C" w14:textId="77777777"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45239671" w14:textId="77777777"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014F4D43" w14:textId="30025877"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E26275">
        <w:rPr>
          <w:rStyle w:val="Pokec"/>
          <w:color w:val="auto"/>
        </w:rPr>
        <w:t>8</w:t>
      </w:r>
    </w:p>
    <w:p w14:paraId="5A53BF82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9E6B299" w14:textId="77777777" w:rsidR="00F03DA6" w:rsidRPr="005F3335" w:rsidRDefault="00896E56" w:rsidP="005F3335">
      <w:pPr>
        <w:rPr>
          <w:b/>
          <w:sz w:val="28"/>
          <w:szCs w:val="28"/>
        </w:rPr>
      </w:pPr>
      <w:bookmarkStart w:id="2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2"/>
      <w:r w:rsidR="00D12AB2">
        <w:rPr>
          <w:b/>
          <w:sz w:val="28"/>
          <w:szCs w:val="28"/>
        </w:rPr>
        <w:t>NOTACE</w:t>
      </w:r>
    </w:p>
    <w:p w14:paraId="025E6AC2" w14:textId="0689EA60" w:rsidR="000A0CCD" w:rsidRDefault="000A0CCD">
      <w:r>
        <w:t xml:space="preserve">Cílem projektu bylo vytvořit mobilní aplikaci vypisující informace o daných předmětech ze hry </w:t>
      </w:r>
      <w:proofErr w:type="spellStart"/>
      <w:r>
        <w:t>Warframe</w:t>
      </w:r>
      <w:proofErr w:type="spellEnd"/>
      <w:r>
        <w:t xml:space="preserve">. Zajišťuje jednoduché a přehledné vypisování dat, aby uživatel neměl problém najít jakýkoliv předmět ve hře. Aplikace byla vyvinuta pomocí jazyka </w:t>
      </w:r>
      <w:r w:rsidR="00E26275">
        <w:t>Java</w:t>
      </w:r>
      <w:r>
        <w:t xml:space="preserve"> ve vývojovém prostředí Android studio. Data jsou </w:t>
      </w:r>
      <w:r w:rsidR="004367C1">
        <w:t>uložena v podobě JSON souborů. Tyto soubory jsou uloženy na</w:t>
      </w:r>
      <w:r w:rsidR="00E26275">
        <w:t xml:space="preserve"> internetových stránkách </w:t>
      </w:r>
      <w:proofErr w:type="spellStart"/>
      <w:r w:rsidR="00E26275">
        <w:t>GitH</w:t>
      </w:r>
      <w:r w:rsidR="00E61D1A">
        <w:t>ub</w:t>
      </w:r>
      <w:proofErr w:type="spellEnd"/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zařízeních, které mají operační systém </w:t>
      </w:r>
      <w:r w:rsidR="00A203D0">
        <w:t>A</w:t>
      </w:r>
      <w:r w:rsidR="004367C1">
        <w:t>ndroid 5 a vyšší.</w:t>
      </w:r>
    </w:p>
    <w:p w14:paraId="7B32396A" w14:textId="1545EF5A" w:rsidR="00F03DA6" w:rsidRDefault="000A0CCD"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 w:rsidR="00E26275">
        <w:t>mobilní aplikace, Android S</w:t>
      </w:r>
      <w:r>
        <w:t xml:space="preserve">tudio, JSON soubory, </w:t>
      </w:r>
      <w:r w:rsidR="00E26275">
        <w:t>Java</w:t>
      </w:r>
    </w:p>
    <w:p w14:paraId="1A15FFBF" w14:textId="4C2015EC" w:rsidR="00E326D2" w:rsidRDefault="00E326D2"/>
    <w:p w14:paraId="0FF9BD3A" w14:textId="77777777" w:rsidR="00E326D2" w:rsidRDefault="00E326D2">
      <w:pPr>
        <w:rPr>
          <w:rStyle w:val="Pokec"/>
          <w:b/>
          <w:color w:val="auto"/>
          <w:sz w:val="28"/>
          <w:szCs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E326D2">
        <w:rPr>
          <w:b/>
          <w:sz w:val="28"/>
          <w:szCs w:val="28"/>
        </w:rPr>
        <w:t>ANNOTATION</w:t>
      </w:r>
      <w:r w:rsidRPr="00E326D2">
        <w:rPr>
          <w:rStyle w:val="Pokec"/>
          <w:b/>
          <w:color w:val="auto"/>
          <w:sz w:val="28"/>
          <w:szCs w:val="28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14:paraId="544CA333" w14:textId="68E77E00" w:rsidR="00E326D2" w:rsidRDefault="00E326D2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goal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of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project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was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to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create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 mobile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application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listing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information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items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from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game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Warframe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It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provides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simple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and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clear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listing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of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data so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that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user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does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not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have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any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problems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find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ing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any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object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in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game.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application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was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developed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using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Java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using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Android S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tudio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IDE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Data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stored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as JSON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files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JSON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files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are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stored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on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GitHub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application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purely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informative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application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contains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three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main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pages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among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which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u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ser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moves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as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needed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main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priority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of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application’s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development</w:t>
      </w:r>
      <w:proofErr w:type="spellEnd"/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was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its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resulting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design and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that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it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be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easy</w:t>
      </w:r>
      <w:proofErr w:type="spellEnd"/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to use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lication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can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be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used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on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all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mobile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devices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that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6A57ED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run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Android 5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or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higher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14:paraId="33399368" w14:textId="05319C63" w:rsidR="00E326D2" w:rsidRPr="000E6B55" w:rsidRDefault="00E326D2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E326D2">
        <w:rPr>
          <w:b/>
        </w:rPr>
        <w:t>Keywords</w:t>
      </w:r>
      <w:proofErr w:type="spellEnd"/>
      <w:r w:rsidRPr="00E326D2">
        <w:rPr>
          <w:b/>
        </w:rPr>
        <w:t>: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 mobile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app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Android S</w:t>
      </w:r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tudio, JSON </w:t>
      </w:r>
      <w:proofErr w:type="spellStart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files</w:t>
      </w:r>
      <w:proofErr w:type="spellEnd"/>
      <w:r w:rsidRPr="00E326D2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E26275"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t>Java</w:t>
      </w:r>
    </w:p>
    <w:p w14:paraId="50D18667" w14:textId="77777777" w:rsidR="00F03DA6" w:rsidRDefault="00F03DA6"/>
    <w:p w14:paraId="111E07BF" w14:textId="77777777" w:rsidR="005F3335" w:rsidRDefault="005F3335"/>
    <w:p w14:paraId="481BD432" w14:textId="77777777" w:rsidR="00F03DA6" w:rsidRDefault="00F03DA6"/>
    <w:p w14:paraId="6EA869A3" w14:textId="77777777"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4DE98C7F" w14:textId="77777777" w:rsidR="00294C06" w:rsidRDefault="00294C06"/>
    <w:p w14:paraId="13BFCEC3" w14:textId="77777777" w:rsidR="00F03DA6" w:rsidRDefault="00F03DA6">
      <w:pPr>
        <w:pStyle w:val="Nadpis-Obsah"/>
        <w:pageBreakBefore/>
      </w:pPr>
      <w:bookmarkStart w:id="3" w:name="_Toc37577729"/>
      <w:bookmarkStart w:id="4" w:name="_Toc88120440"/>
      <w:bookmarkStart w:id="5" w:name="_Toc88120677"/>
      <w:bookmarkStart w:id="6" w:name="_Toc88120889"/>
      <w:bookmarkStart w:id="7" w:name="_Toc88120993"/>
      <w:bookmarkStart w:id="8" w:name="_Toc88121036"/>
      <w:bookmarkStart w:id="9" w:name="_Toc88121173"/>
      <w:bookmarkStart w:id="10" w:name="_Toc88121547"/>
      <w:bookmarkStart w:id="11" w:name="_Toc88121604"/>
      <w:bookmarkStart w:id="12" w:name="_Toc88121742"/>
      <w:bookmarkStart w:id="13" w:name="_Toc88122008"/>
      <w:bookmarkStart w:id="14" w:name="_Toc88124611"/>
      <w:bookmarkStart w:id="15" w:name="_Toc88124648"/>
      <w:bookmarkStart w:id="16" w:name="_Toc88124798"/>
      <w:bookmarkStart w:id="17" w:name="_Toc88125781"/>
      <w:bookmarkStart w:id="18" w:name="_Toc88126301"/>
      <w:bookmarkStart w:id="19" w:name="_Toc88126452"/>
      <w:bookmarkStart w:id="20" w:name="_Toc88126519"/>
      <w:bookmarkStart w:id="21" w:name="_Toc88126548"/>
      <w:bookmarkStart w:id="22" w:name="_Toc88126764"/>
      <w:bookmarkStart w:id="23" w:name="_Toc88126854"/>
      <w:bookmarkStart w:id="24" w:name="_Toc88127095"/>
      <w:bookmarkStart w:id="25" w:name="_Toc88127138"/>
      <w:bookmarkStart w:id="26" w:name="_Toc88128503"/>
      <w:bookmarkStart w:id="27" w:name="_Toc107634140"/>
      <w:bookmarkStart w:id="28" w:name="_Toc107635157"/>
      <w:r>
        <w:lastRenderedPageBreak/>
        <w:t>OBSAH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8D36DC6" w14:textId="776D5464" w:rsidR="00CA2607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E9780B">
        <w:rPr>
          <w:bCs/>
          <w:caps w:val="0"/>
          <w:noProof w:val="0"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Cs/>
          <w:caps w:val="0"/>
          <w:noProof w:val="0"/>
          <w:szCs w:val="36"/>
        </w:rPr>
        <w:fldChar w:fldCharType="separate"/>
      </w:r>
      <w:hyperlink w:anchor="_Toc535232737" w:history="1">
        <w:r w:rsidR="00CA2607" w:rsidRPr="00867BD4">
          <w:rPr>
            <w:rStyle w:val="Hypertextovodkaz"/>
          </w:rPr>
          <w:t>Úvod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_Toc535232737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5</w:t>
        </w:r>
        <w:r w:rsidR="00CA2607">
          <w:rPr>
            <w:webHidden/>
          </w:rPr>
          <w:fldChar w:fldCharType="end"/>
        </w:r>
      </w:hyperlink>
    </w:p>
    <w:p w14:paraId="0226F137" w14:textId="6F057E45" w:rsidR="00CA2607" w:rsidRDefault="0030096D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38" w:history="1">
        <w:r w:rsidR="00CA2607" w:rsidRPr="00867BD4">
          <w:rPr>
            <w:rStyle w:val="Hypertextovodkaz"/>
          </w:rPr>
          <w:t>1</w:t>
        </w:r>
        <w:r w:rsidR="00CA260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Teoretická a metodická východiska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_Toc535232738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6</w:t>
        </w:r>
        <w:r w:rsidR="00CA2607">
          <w:rPr>
            <w:webHidden/>
          </w:rPr>
          <w:fldChar w:fldCharType="end"/>
        </w:r>
      </w:hyperlink>
    </w:p>
    <w:p w14:paraId="2B008BDF" w14:textId="329A3A87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39" w:history="1">
        <w:r w:rsidR="00CA2607" w:rsidRPr="00867BD4">
          <w:rPr>
            <w:rStyle w:val="Hypertextovodkaz"/>
          </w:rPr>
          <w:t>1.1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Začátky v Android Studiu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_Toc535232739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6</w:t>
        </w:r>
        <w:r w:rsidR="00CA2607">
          <w:rPr>
            <w:webHidden/>
          </w:rPr>
          <w:fldChar w:fldCharType="end"/>
        </w:r>
      </w:hyperlink>
    </w:p>
    <w:p w14:paraId="4F02A907" w14:textId="7FEE0E69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40" w:history="1">
        <w:r w:rsidR="00CA2607" w:rsidRPr="00867BD4">
          <w:rPr>
            <w:rStyle w:val="Hypertextovodkaz"/>
          </w:rPr>
          <w:t>1.1.1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Emulátor nebo vlastní zařízení?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_Toc535232740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6</w:t>
        </w:r>
        <w:r w:rsidR="00CA2607">
          <w:rPr>
            <w:webHidden/>
          </w:rPr>
          <w:fldChar w:fldCharType="end"/>
        </w:r>
      </w:hyperlink>
    </w:p>
    <w:p w14:paraId="341B592B" w14:textId="2B1F86B9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1" w:history="1">
        <w:r w:rsidR="00CA2607" w:rsidRPr="00867BD4">
          <w:rPr>
            <w:rStyle w:val="Hypertextovodkaz"/>
          </w:rPr>
          <w:t>1.2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„Activity“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_Toc535232741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6</w:t>
        </w:r>
        <w:r w:rsidR="00CA2607">
          <w:rPr>
            <w:webHidden/>
          </w:rPr>
          <w:fldChar w:fldCharType="end"/>
        </w:r>
      </w:hyperlink>
    </w:p>
    <w:p w14:paraId="1838A87B" w14:textId="47BA9CEF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2" w:history="1">
        <w:r w:rsidR="00CA2607" w:rsidRPr="00867BD4">
          <w:rPr>
            <w:rStyle w:val="Hypertextovodkaz"/>
          </w:rPr>
          <w:t>1.3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  <w:shd w:val="clear" w:color="auto" w:fill="FFFFFF"/>
          </w:rPr>
          <w:t>Soubory JSON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_Toc535232742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6</w:t>
        </w:r>
        <w:r w:rsidR="00CA2607">
          <w:rPr>
            <w:webHidden/>
          </w:rPr>
          <w:fldChar w:fldCharType="end"/>
        </w:r>
      </w:hyperlink>
    </w:p>
    <w:p w14:paraId="50A432B3" w14:textId="1612312F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3" w:history="1">
        <w:r w:rsidR="00CA2607" w:rsidRPr="00867BD4">
          <w:rPr>
            <w:rStyle w:val="Hypertextovodkaz"/>
          </w:rPr>
          <w:t>1.4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AsyncTask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_Toc535232743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7</w:t>
        </w:r>
        <w:r w:rsidR="00CA2607">
          <w:rPr>
            <w:webHidden/>
          </w:rPr>
          <w:fldChar w:fldCharType="end"/>
        </w:r>
      </w:hyperlink>
    </w:p>
    <w:p w14:paraId="4639E9D3" w14:textId="4EC6EF57" w:rsidR="00CA2607" w:rsidRDefault="0030096D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44" w:history="1">
        <w:r w:rsidR="00CA2607" w:rsidRPr="00867BD4">
          <w:rPr>
            <w:rStyle w:val="Hypertextovodkaz"/>
          </w:rPr>
          <w:t>2</w:t>
        </w:r>
        <w:r w:rsidR="00CA260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Využité technologie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_Toc535232744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8</w:t>
        </w:r>
        <w:r w:rsidR="00CA2607">
          <w:rPr>
            <w:webHidden/>
          </w:rPr>
          <w:fldChar w:fldCharType="end"/>
        </w:r>
      </w:hyperlink>
    </w:p>
    <w:p w14:paraId="36CC139A" w14:textId="351FE6C3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5" w:history="1">
        <w:r w:rsidR="00CA2607" w:rsidRPr="00867BD4">
          <w:rPr>
            <w:rStyle w:val="Hypertextovodkaz"/>
          </w:rPr>
          <w:t>2.1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Android studio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_Toc535232745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8</w:t>
        </w:r>
        <w:r w:rsidR="00CA2607">
          <w:rPr>
            <w:webHidden/>
          </w:rPr>
          <w:fldChar w:fldCharType="end"/>
        </w:r>
      </w:hyperlink>
    </w:p>
    <w:p w14:paraId="4E18CD84" w14:textId="049E1153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6" w:history="1">
        <w:r w:rsidR="00CA2607" w:rsidRPr="00867BD4">
          <w:rPr>
            <w:rStyle w:val="Hypertextovodkaz"/>
          </w:rPr>
          <w:t>2.2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Java 8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_Toc535232746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8</w:t>
        </w:r>
        <w:r w:rsidR="00CA2607">
          <w:rPr>
            <w:webHidden/>
          </w:rPr>
          <w:fldChar w:fldCharType="end"/>
        </w:r>
      </w:hyperlink>
    </w:p>
    <w:p w14:paraId="2891213D" w14:textId="31F39BDE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7" w:history="1">
        <w:r w:rsidR="00CA2607" w:rsidRPr="00867BD4">
          <w:rPr>
            <w:rStyle w:val="Hypertextovodkaz"/>
          </w:rPr>
          <w:t>2.3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Android OS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_Toc535232747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8</w:t>
        </w:r>
        <w:r w:rsidR="00CA2607">
          <w:rPr>
            <w:webHidden/>
          </w:rPr>
          <w:fldChar w:fldCharType="end"/>
        </w:r>
      </w:hyperlink>
    </w:p>
    <w:p w14:paraId="62B4E44B" w14:textId="1596B736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48" w:history="1">
        <w:r w:rsidR="00CA2607" w:rsidRPr="00867BD4">
          <w:rPr>
            <w:rStyle w:val="Hypertextovodkaz"/>
          </w:rPr>
          <w:t>2.4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SDK 26.1.1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_Toc535232748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9</w:t>
        </w:r>
        <w:r w:rsidR="00CA2607">
          <w:rPr>
            <w:webHidden/>
          </w:rPr>
          <w:fldChar w:fldCharType="end"/>
        </w:r>
      </w:hyperlink>
    </w:p>
    <w:p w14:paraId="50A707DB" w14:textId="1197C29E" w:rsidR="00CA2607" w:rsidRDefault="0030096D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49" w:history="1">
        <w:r w:rsidR="00CA2607" w:rsidRPr="00867BD4">
          <w:rPr>
            <w:rStyle w:val="Hypertextovodkaz"/>
          </w:rPr>
          <w:t>3</w:t>
        </w:r>
        <w:r w:rsidR="00CA260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Způsoby řešení a použité postupy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_Toc535232749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10</w:t>
        </w:r>
        <w:r w:rsidR="00CA2607">
          <w:rPr>
            <w:webHidden/>
          </w:rPr>
          <w:fldChar w:fldCharType="end"/>
        </w:r>
      </w:hyperlink>
    </w:p>
    <w:p w14:paraId="32E54B01" w14:textId="7926DE8A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0" w:history="1">
        <w:r w:rsidR="00CA2607" w:rsidRPr="00867BD4">
          <w:rPr>
            <w:rStyle w:val="Hypertextovodkaz"/>
          </w:rPr>
          <w:t>3.1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Začátky v Android Studiu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_Toc535232750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10</w:t>
        </w:r>
        <w:r w:rsidR="00CA2607">
          <w:rPr>
            <w:webHidden/>
          </w:rPr>
          <w:fldChar w:fldCharType="end"/>
        </w:r>
      </w:hyperlink>
    </w:p>
    <w:p w14:paraId="217B352A" w14:textId="2AF6249C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1" w:history="1">
        <w:r w:rsidR="00CA2607" w:rsidRPr="00867BD4">
          <w:rPr>
            <w:rStyle w:val="Hypertextovodkaz"/>
          </w:rPr>
          <w:t>3.1.1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Nastavení pro vývojáře v mobilu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_Toc535232751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10</w:t>
        </w:r>
        <w:r w:rsidR="00CA2607">
          <w:rPr>
            <w:webHidden/>
          </w:rPr>
          <w:fldChar w:fldCharType="end"/>
        </w:r>
      </w:hyperlink>
    </w:p>
    <w:p w14:paraId="0EB350E5" w14:textId="23EE03E1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2" w:history="1">
        <w:r w:rsidR="00CA2607" w:rsidRPr="00867BD4">
          <w:rPr>
            <w:rStyle w:val="Hypertextovodkaz"/>
          </w:rPr>
          <w:t>3.2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Vytvoření projektu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_Toc535232752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10</w:t>
        </w:r>
        <w:r w:rsidR="00CA2607">
          <w:rPr>
            <w:webHidden/>
          </w:rPr>
          <w:fldChar w:fldCharType="end"/>
        </w:r>
      </w:hyperlink>
    </w:p>
    <w:p w14:paraId="1033235B" w14:textId="502528BD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3" w:history="1">
        <w:r w:rsidR="00CA2607" w:rsidRPr="00867BD4">
          <w:rPr>
            <w:rStyle w:val="Hypertextovodkaz"/>
          </w:rPr>
          <w:t>3.3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Struktura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_Toc535232753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11</w:t>
        </w:r>
        <w:r w:rsidR="00CA2607">
          <w:rPr>
            <w:webHidden/>
          </w:rPr>
          <w:fldChar w:fldCharType="end"/>
        </w:r>
      </w:hyperlink>
    </w:p>
    <w:p w14:paraId="14E01C73" w14:textId="56AD9067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4" w:history="1">
        <w:r w:rsidR="00CA2607" w:rsidRPr="00867BD4">
          <w:rPr>
            <w:rStyle w:val="Hypertextovodkaz"/>
          </w:rPr>
          <w:t>3.4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Activity main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_Toc535232754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12</w:t>
        </w:r>
        <w:r w:rsidR="00CA2607">
          <w:rPr>
            <w:webHidden/>
          </w:rPr>
          <w:fldChar w:fldCharType="end"/>
        </w:r>
      </w:hyperlink>
    </w:p>
    <w:p w14:paraId="74B018B4" w14:textId="7B11FD0F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5" w:history="1">
        <w:r w:rsidR="00CA2607" w:rsidRPr="00867BD4">
          <w:rPr>
            <w:rStyle w:val="Hypertextovodkaz"/>
          </w:rPr>
          <w:t>3.4.1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ListView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_Toc535232755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12</w:t>
        </w:r>
        <w:r w:rsidR="00CA2607">
          <w:rPr>
            <w:webHidden/>
          </w:rPr>
          <w:fldChar w:fldCharType="end"/>
        </w:r>
      </w:hyperlink>
    </w:p>
    <w:p w14:paraId="22B0A2AF" w14:textId="2D75AF80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6" w:history="1">
        <w:r w:rsidR="00CA2607" w:rsidRPr="00867BD4">
          <w:rPr>
            <w:rStyle w:val="Hypertextovodkaz"/>
          </w:rPr>
          <w:t>3.4.2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Vytvoření nové activity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_Toc535232756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12</w:t>
        </w:r>
        <w:r w:rsidR="00CA2607">
          <w:rPr>
            <w:webHidden/>
          </w:rPr>
          <w:fldChar w:fldCharType="end"/>
        </w:r>
      </w:hyperlink>
    </w:p>
    <w:p w14:paraId="6D5DDFA0" w14:textId="4B841089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7" w:history="1">
        <w:r w:rsidR="00CA2607" w:rsidRPr="00867BD4">
          <w:rPr>
            <w:rStyle w:val="Hypertextovodkaz"/>
          </w:rPr>
          <w:t>3.4.3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Přepínaní mezi aktivitami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_Toc535232757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13</w:t>
        </w:r>
        <w:r w:rsidR="00CA2607">
          <w:rPr>
            <w:webHidden/>
          </w:rPr>
          <w:fldChar w:fldCharType="end"/>
        </w:r>
      </w:hyperlink>
    </w:p>
    <w:p w14:paraId="4558E4FA" w14:textId="35E0F089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58" w:history="1">
        <w:r w:rsidR="00CA2607" w:rsidRPr="00867BD4">
          <w:rPr>
            <w:rStyle w:val="Hypertextovodkaz"/>
          </w:rPr>
          <w:t>3.4.4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Posílání proměnné mezi aktivitami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_Toc535232758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13</w:t>
        </w:r>
        <w:r w:rsidR="00CA2607">
          <w:rPr>
            <w:webHidden/>
          </w:rPr>
          <w:fldChar w:fldCharType="end"/>
        </w:r>
      </w:hyperlink>
    </w:p>
    <w:p w14:paraId="7E551B5D" w14:textId="45DD5FC0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59" w:history="1">
        <w:r w:rsidR="00CA2607" w:rsidRPr="00867BD4">
          <w:rPr>
            <w:rStyle w:val="Hypertextovodkaz"/>
          </w:rPr>
          <w:t>3.5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JSON parsing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_Toc535232759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13</w:t>
        </w:r>
        <w:r w:rsidR="00CA2607">
          <w:rPr>
            <w:webHidden/>
          </w:rPr>
          <w:fldChar w:fldCharType="end"/>
        </w:r>
      </w:hyperlink>
    </w:p>
    <w:p w14:paraId="2207C91B" w14:textId="700E95C3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60" w:history="1">
        <w:r w:rsidR="00CA2607" w:rsidRPr="00867BD4">
          <w:rPr>
            <w:rStyle w:val="Hypertextovodkaz"/>
          </w:rPr>
          <w:t>3.5.1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Struktura JSON souboru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_Toc535232760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14</w:t>
        </w:r>
        <w:r w:rsidR="00CA2607">
          <w:rPr>
            <w:webHidden/>
          </w:rPr>
          <w:fldChar w:fldCharType="end"/>
        </w:r>
      </w:hyperlink>
    </w:p>
    <w:p w14:paraId="1FBAD046" w14:textId="57E96782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61" w:history="1">
        <w:r w:rsidR="00CA2607" w:rsidRPr="00867BD4">
          <w:rPr>
            <w:rStyle w:val="Hypertextovodkaz"/>
          </w:rPr>
          <w:t>3.5.2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Přístup k internetu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_Toc535232761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14</w:t>
        </w:r>
        <w:r w:rsidR="00CA2607">
          <w:rPr>
            <w:webHidden/>
          </w:rPr>
          <w:fldChar w:fldCharType="end"/>
        </w:r>
      </w:hyperlink>
    </w:p>
    <w:p w14:paraId="5CD4E17F" w14:textId="3861777C" w:rsidR="00CA2607" w:rsidRDefault="0030096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5232762" w:history="1">
        <w:r w:rsidR="00CA2607" w:rsidRPr="00867BD4">
          <w:rPr>
            <w:rStyle w:val="Hypertextovodkaz"/>
          </w:rPr>
          <w:t>3.5.3</w:t>
        </w:r>
        <w:r w:rsidR="00CA2607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CA2607" w:rsidRPr="00867BD4">
          <w:rPr>
            <w:rStyle w:val="Hypertextovodkaz"/>
          </w:rPr>
          <w:t>Parsování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_Toc535232762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15</w:t>
        </w:r>
        <w:r w:rsidR="00CA2607">
          <w:rPr>
            <w:webHidden/>
          </w:rPr>
          <w:fldChar w:fldCharType="end"/>
        </w:r>
      </w:hyperlink>
    </w:p>
    <w:p w14:paraId="6DDBBDB2" w14:textId="024158EE" w:rsidR="00CA2607" w:rsidRDefault="0030096D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5232763" w:history="1">
        <w:r w:rsidR="00CA2607" w:rsidRPr="00867BD4">
          <w:rPr>
            <w:rStyle w:val="Hypertextovodkaz"/>
          </w:rPr>
          <w:t>3.6</w:t>
        </w:r>
        <w:r w:rsidR="00CA2607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Vypisování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_Toc535232763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15</w:t>
        </w:r>
        <w:r w:rsidR="00CA2607">
          <w:rPr>
            <w:webHidden/>
          </w:rPr>
          <w:fldChar w:fldCharType="end"/>
        </w:r>
      </w:hyperlink>
    </w:p>
    <w:p w14:paraId="22093978" w14:textId="61B6CBF9" w:rsidR="00CA2607" w:rsidRDefault="0030096D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64" w:history="1">
        <w:r w:rsidR="00CA2607" w:rsidRPr="00867BD4">
          <w:rPr>
            <w:rStyle w:val="Hypertextovodkaz"/>
          </w:rPr>
          <w:t>4</w:t>
        </w:r>
        <w:r w:rsidR="00CA2607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CA2607" w:rsidRPr="00867BD4">
          <w:rPr>
            <w:rStyle w:val="Hypertextovodkaz"/>
          </w:rPr>
          <w:t>Výsledky řešení, výstupy, uživatelský manuál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_Toc535232764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16</w:t>
        </w:r>
        <w:r w:rsidR="00CA2607">
          <w:rPr>
            <w:webHidden/>
          </w:rPr>
          <w:fldChar w:fldCharType="end"/>
        </w:r>
      </w:hyperlink>
    </w:p>
    <w:p w14:paraId="56EE8855" w14:textId="403F4EC4" w:rsidR="00CA2607" w:rsidRDefault="0030096D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65" w:history="1">
        <w:r w:rsidR="00CA2607" w:rsidRPr="00867BD4">
          <w:rPr>
            <w:rStyle w:val="Hypertextovodkaz"/>
          </w:rPr>
          <w:t>Závěr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_Toc535232765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17</w:t>
        </w:r>
        <w:r w:rsidR="00CA2607">
          <w:rPr>
            <w:webHidden/>
          </w:rPr>
          <w:fldChar w:fldCharType="end"/>
        </w:r>
      </w:hyperlink>
    </w:p>
    <w:p w14:paraId="17F1199F" w14:textId="1BF62DB1" w:rsidR="00CA2607" w:rsidRDefault="0030096D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5232766" w:history="1">
        <w:r w:rsidR="00CA2607" w:rsidRPr="00867BD4">
          <w:rPr>
            <w:rStyle w:val="Hypertextovodkaz"/>
          </w:rPr>
          <w:t>Seznam použitýCH INFORMAČNÍCH ZDROJů</w:t>
        </w:r>
        <w:r w:rsidR="00CA2607">
          <w:rPr>
            <w:webHidden/>
          </w:rPr>
          <w:tab/>
        </w:r>
        <w:r w:rsidR="00CA2607">
          <w:rPr>
            <w:webHidden/>
          </w:rPr>
          <w:fldChar w:fldCharType="begin"/>
        </w:r>
        <w:r w:rsidR="00CA2607">
          <w:rPr>
            <w:webHidden/>
          </w:rPr>
          <w:instrText xml:space="preserve"> PAGEREF _Toc535232766 \h </w:instrText>
        </w:r>
        <w:r w:rsidR="00CA2607">
          <w:rPr>
            <w:webHidden/>
          </w:rPr>
        </w:r>
        <w:r w:rsidR="00CA2607">
          <w:rPr>
            <w:webHidden/>
          </w:rPr>
          <w:fldChar w:fldCharType="separate"/>
        </w:r>
        <w:r w:rsidR="00CA2607">
          <w:rPr>
            <w:webHidden/>
          </w:rPr>
          <w:t>18</w:t>
        </w:r>
        <w:r w:rsidR="00CA2607">
          <w:rPr>
            <w:webHidden/>
          </w:rPr>
          <w:fldChar w:fldCharType="end"/>
        </w:r>
      </w:hyperlink>
    </w:p>
    <w:p w14:paraId="56F8F5BD" w14:textId="7DBB630A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27F82AA7" w14:textId="77777777" w:rsidR="00756E7C" w:rsidRPr="00756E7C" w:rsidRDefault="00756E7C" w:rsidP="00756E7C">
      <w:pPr>
        <w:pStyle w:val="Nadpis"/>
      </w:pPr>
      <w:bookmarkStart w:id="29" w:name="_Toc535232737"/>
      <w:r>
        <w:lastRenderedPageBreak/>
        <w:t>Úvod</w:t>
      </w:r>
      <w:bookmarkEnd w:id="29"/>
    </w:p>
    <w:p w14:paraId="76891E15" w14:textId="6CFBA8F5" w:rsidR="00F65926" w:rsidRDefault="00F65926" w:rsidP="001F423D">
      <w:proofErr w:type="spellStart"/>
      <w:r>
        <w:t>Warframe</w:t>
      </w:r>
      <w:proofErr w:type="spellEnd"/>
      <w:r>
        <w:t xml:space="preserve"> </w:t>
      </w:r>
      <w:proofErr w:type="spellStart"/>
      <w:r>
        <w:t>Codex</w:t>
      </w:r>
      <w:proofErr w:type="spellEnd"/>
      <w:r>
        <w:t xml:space="preserve"> je mobilní aplikace naprogramován</w:t>
      </w:r>
      <w:r w:rsidR="008231BB">
        <w:t>a</w:t>
      </w:r>
      <w:r>
        <w:t xml:space="preserve"> pomocí jazyka </w:t>
      </w:r>
      <w:r w:rsidR="00E26275">
        <w:t>Java</w:t>
      </w:r>
      <w:r>
        <w:t xml:space="preserve">. Tato aplikace vypisuje informace o jednotlivých předmětech ze hry </w:t>
      </w:r>
      <w:proofErr w:type="spellStart"/>
      <w:r>
        <w:t>Warframe</w:t>
      </w:r>
      <w:proofErr w:type="spellEnd"/>
      <w:r w:rsidR="00E61D1A">
        <w:t xml:space="preserve"> a</w:t>
      </w:r>
      <w:r>
        <w:t xml:space="preserve"> byl</w:t>
      </w:r>
      <w:r w:rsidR="008231BB">
        <w:t>a</w:t>
      </w:r>
      <w:r>
        <w:t xml:space="preserve"> </w:t>
      </w:r>
      <w:r w:rsidR="008231BB">
        <w:t>vy</w:t>
      </w:r>
      <w:r>
        <w:t xml:space="preserve">tvořena ve vývojovém prostředí </w:t>
      </w:r>
      <w:r w:rsidR="00A203D0">
        <w:t>A</w:t>
      </w:r>
      <w:r>
        <w:t xml:space="preserve">ndroid </w:t>
      </w:r>
      <w:r w:rsidR="00A203D0">
        <w:t>S</w:t>
      </w:r>
      <w:r>
        <w:t>tudio.</w:t>
      </w:r>
    </w:p>
    <w:p w14:paraId="05540E88" w14:textId="77777777"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14:paraId="04BE3779" w14:textId="42521C9C" w:rsidR="003A5852" w:rsidRDefault="00A203D0" w:rsidP="001F423D">
      <w:r>
        <w:t>Tato</w:t>
      </w:r>
      <w:r w:rsidR="003A5852">
        <w:t xml:space="preserve"> dokumentac</w:t>
      </w:r>
      <w:r>
        <w:t>e</w:t>
      </w:r>
      <w:r w:rsidR="003A5852">
        <w:t xml:space="preserve"> se bude zabývat</w:t>
      </w:r>
      <w:r w:rsidR="00DC01D0">
        <w:t xml:space="preserve"> postupy, které </w:t>
      </w:r>
      <w:r w:rsidR="008231BB">
        <w:t>byly</w:t>
      </w:r>
      <w:r w:rsidR="00DC01D0">
        <w:t xml:space="preserve"> při tvorbě tohoto dokumentu použi</w:t>
      </w:r>
      <w:r w:rsidR="008231BB">
        <w:t>ty</w:t>
      </w:r>
      <w:r w:rsidR="00ED65B2">
        <w:t xml:space="preserve"> a t</w:t>
      </w:r>
      <w:r w:rsidR="00DC01D0">
        <w:t xml:space="preserve">echnologiemi, které </w:t>
      </w:r>
      <w:r w:rsidR="008231BB">
        <w:t>byly</w:t>
      </w:r>
      <w:r w:rsidR="00DC01D0">
        <w:t xml:space="preserve"> využ</w:t>
      </w:r>
      <w:r w:rsidR="008231BB">
        <w:t>ity</w:t>
      </w:r>
      <w:r w:rsidR="00DC01D0">
        <w:t>. Vytváření</w:t>
      </w:r>
      <w:r>
        <w:t xml:space="preserve">m </w:t>
      </w:r>
      <w:r w:rsidR="00DC01D0">
        <w:t>projektu v </w:t>
      </w:r>
      <w:r>
        <w:t>A</w:t>
      </w:r>
      <w:r w:rsidR="00DC01D0">
        <w:t xml:space="preserve">ndroid </w:t>
      </w:r>
      <w:r>
        <w:t>S</w:t>
      </w:r>
      <w:r w:rsidR="00DC01D0">
        <w:t>tudiu.  Ř</w:t>
      </w:r>
      <w:r w:rsidR="003A5852">
        <w:t xml:space="preserve">ešením problematiky získávání a </w:t>
      </w:r>
      <w:proofErr w:type="spellStart"/>
      <w:r w:rsidR="003A5852">
        <w:t>parsování</w:t>
      </w:r>
      <w:proofErr w:type="spellEnd"/>
      <w:r w:rsidR="003A5852">
        <w:t xml:space="preserve"> JSON souborů z internetu a jejich následné přehledné vypisování.</w:t>
      </w:r>
    </w:p>
    <w:p w14:paraId="1062DC0D" w14:textId="77777777" w:rsidR="00D04AE6" w:rsidRDefault="003826F1" w:rsidP="000F5ED1">
      <w:pPr>
        <w:pStyle w:val="Nadpis1"/>
      </w:pPr>
      <w:bookmarkStart w:id="30" w:name="_Toc535232738"/>
      <w:r>
        <w:lastRenderedPageBreak/>
        <w:t>Teoretická a metodická východiska</w:t>
      </w:r>
      <w:bookmarkEnd w:id="30"/>
    </w:p>
    <w:p w14:paraId="3BA08FF3" w14:textId="0FD232C8" w:rsidR="003A5852" w:rsidRDefault="00ED65B2" w:rsidP="003A5852">
      <w:pPr>
        <w:pStyle w:val="Nadpis2"/>
      </w:pPr>
      <w:bookmarkStart w:id="31" w:name="_Toc535232739"/>
      <w:r>
        <w:t>Začátky v Android S</w:t>
      </w:r>
      <w:r w:rsidR="003A5852">
        <w:t>tudiu</w:t>
      </w:r>
      <w:bookmarkEnd w:id="31"/>
    </w:p>
    <w:p w14:paraId="19BF4415" w14:textId="6F3CE7E9" w:rsidR="007F48F7" w:rsidRDefault="006E0DED" w:rsidP="007F48F7">
      <w:r>
        <w:t xml:space="preserve">Android </w:t>
      </w:r>
      <w:r w:rsidR="00A203D0">
        <w:t>S</w:t>
      </w:r>
      <w:r>
        <w:t xml:space="preserve">tudio je </w:t>
      </w:r>
      <w:r w:rsidR="00ED65B2">
        <w:t>v</w:t>
      </w:r>
      <w:r>
        <w:t xml:space="preserve">ývojové prostředí zaměřené přímo na vývoj mobilních aplikací, z tohoto důvodu </w:t>
      </w:r>
      <w:r w:rsidR="0070367B">
        <w:t>bylo vybráno pro tento projekt</w:t>
      </w:r>
      <w:r>
        <w:t>.</w:t>
      </w:r>
    </w:p>
    <w:p w14:paraId="59A39532" w14:textId="43F7C241" w:rsidR="006E0DED" w:rsidRDefault="006E0DED" w:rsidP="007F48F7">
      <w:r>
        <w:t xml:space="preserve">Je zde také </w:t>
      </w:r>
      <w:proofErr w:type="spellStart"/>
      <w:r>
        <w:t>Visual</w:t>
      </w:r>
      <w:proofErr w:type="spellEnd"/>
      <w:r>
        <w:t xml:space="preserve"> </w:t>
      </w:r>
      <w:r w:rsidR="00E61D1A">
        <w:t>S</w:t>
      </w:r>
      <w:r>
        <w:t>tudio, které má také možnost vytváření mobilních aplikací</w:t>
      </w:r>
      <w:r w:rsidR="00BE25DB">
        <w:t>,</w:t>
      </w:r>
      <w:r>
        <w:t xml:space="preserve"> ale z důvodu náročnějšího ovládání a velkého </w:t>
      </w:r>
      <w:r w:rsidR="00ED65B2">
        <w:t>využití</w:t>
      </w:r>
      <w:r>
        <w:t xml:space="preserve"> paměti </w:t>
      </w:r>
      <w:r w:rsidR="0070367B">
        <w:t>bylo</w:t>
      </w:r>
      <w:r>
        <w:t xml:space="preserve"> od ně</w:t>
      </w:r>
      <w:r w:rsidR="0070367B">
        <w:t>j</w:t>
      </w:r>
      <w:r>
        <w:t xml:space="preserve"> upu</w:t>
      </w:r>
      <w:r w:rsidR="0070367B">
        <w:t>štěno</w:t>
      </w:r>
      <w:r>
        <w:t>.</w:t>
      </w:r>
    </w:p>
    <w:p w14:paraId="739F8883" w14:textId="77777777" w:rsidR="00BB102F" w:rsidRDefault="00BB102F" w:rsidP="00BB102F">
      <w:pPr>
        <w:pStyle w:val="Nadpis3"/>
      </w:pPr>
      <w:bookmarkStart w:id="32" w:name="_Toc535232740"/>
      <w:r>
        <w:t>Emulátor nebo vlastní zařízení?</w:t>
      </w:r>
      <w:bookmarkEnd w:id="32"/>
    </w:p>
    <w:p w14:paraId="4A44F244" w14:textId="12E41CFF" w:rsidR="00BB102F" w:rsidRDefault="00BB102F" w:rsidP="00BB102F">
      <w:pPr>
        <w:ind w:left="709"/>
      </w:pPr>
      <w:r>
        <w:t>Samotný emulátor je jednoduchý na spuštění a ovládání</w:t>
      </w:r>
      <w:r w:rsidR="00BE25DB">
        <w:t>,</w:t>
      </w:r>
      <w:r>
        <w:t xml:space="preserve"> ale bohužel není vhodný pro všechny počítače</w:t>
      </w:r>
      <w:r w:rsidR="00BE25DB">
        <w:t>,</w:t>
      </w:r>
      <w:r>
        <w:t xml:space="preserve"> kvůli jeho náročnosti na hardware.</w:t>
      </w:r>
    </w:p>
    <w:p w14:paraId="520EEB1A" w14:textId="6B6C0409" w:rsidR="00BB102F" w:rsidRPr="00BB102F" w:rsidRDefault="00BB102F" w:rsidP="00BB102F">
      <w:pPr>
        <w:ind w:left="709"/>
      </w:pPr>
      <w:r>
        <w:t xml:space="preserve">Vlastní mobilní zařízení si musíte nastavit do režimu pro vývojáře a propojit s počítačem. Poté si ho musíte přepnout na přenos souborů. Nadále by si </w:t>
      </w:r>
      <w:r w:rsidR="00ED65B2">
        <w:t>An</w:t>
      </w:r>
      <w:r>
        <w:t xml:space="preserve">droid </w:t>
      </w:r>
      <w:r w:rsidR="00ED65B2">
        <w:t>S</w:t>
      </w:r>
      <w:r>
        <w:t>tudio mělo zjistit přístupné mobilní zařízení a s vaším dovolením program na něm spustit.</w:t>
      </w:r>
    </w:p>
    <w:p w14:paraId="215E1A77" w14:textId="3E4BFBFA" w:rsidR="003A5852" w:rsidRDefault="0070367B" w:rsidP="00BB102F">
      <w:pPr>
        <w:pStyle w:val="Nadpis2"/>
      </w:pPr>
      <w:bookmarkStart w:id="33" w:name="_Toc535232741"/>
      <w:r>
        <w:t>„</w:t>
      </w:r>
      <w:proofErr w:type="spellStart"/>
      <w:r w:rsidR="00BB102F">
        <w:t>Activity</w:t>
      </w:r>
      <w:proofErr w:type="spellEnd"/>
      <w:r>
        <w:t>“</w:t>
      </w:r>
      <w:bookmarkEnd w:id="33"/>
    </w:p>
    <w:p w14:paraId="322A0ECA" w14:textId="0427875F" w:rsidR="00234220" w:rsidRDefault="00E61D1A" w:rsidP="00234220">
      <w:pPr>
        <w:ind w:left="57"/>
      </w:pPr>
      <w:r>
        <w:t>„</w:t>
      </w:r>
      <w:proofErr w:type="spellStart"/>
      <w:r w:rsidR="00BB102F">
        <w:t>Activity</w:t>
      </w:r>
      <w:proofErr w:type="spellEnd"/>
      <w:r>
        <w:t>“</w:t>
      </w:r>
      <w:r w:rsidR="00BE25DB">
        <w:t>,</w:t>
      </w:r>
      <w:r w:rsidR="00BB102F">
        <w:t xml:space="preserve"> je to</w:t>
      </w:r>
      <w:r w:rsidR="00BE25DB">
        <w:t>,</w:t>
      </w:r>
      <w:r w:rsidR="00BB102F">
        <w:t xml:space="preserve"> co uživatel vidí. Je tvořena dvěma soubory</w:t>
      </w:r>
      <w:r w:rsidR="00BE25DB">
        <w:t xml:space="preserve"> – </w:t>
      </w:r>
      <w:r w:rsidR="00A203D0">
        <w:t>„</w:t>
      </w:r>
      <w:proofErr w:type="spellStart"/>
      <w:r w:rsidR="00A203D0">
        <w:t>class</w:t>
      </w:r>
      <w:proofErr w:type="spellEnd"/>
      <w:r w:rsidR="00A203D0">
        <w:t>“</w:t>
      </w:r>
      <w:r w:rsidR="00BE25DB">
        <w:t xml:space="preserve"> a </w:t>
      </w:r>
      <w:r>
        <w:t>„</w:t>
      </w:r>
      <w:r w:rsidR="00BE25DB">
        <w:t>layout</w:t>
      </w:r>
      <w:r>
        <w:t>“</w:t>
      </w:r>
      <w:r w:rsidR="00BB102F">
        <w:t xml:space="preserve">. </w:t>
      </w:r>
      <w:r w:rsidR="00A203D0">
        <w:t>„</w:t>
      </w:r>
      <w:proofErr w:type="spellStart"/>
      <w:r w:rsidR="00A203D0">
        <w:t>Class</w:t>
      </w:r>
      <w:proofErr w:type="spellEnd"/>
      <w:r w:rsidR="00A203D0">
        <w:t>“</w:t>
      </w:r>
      <w:r w:rsidR="00BB102F">
        <w:t xml:space="preserve"> vykonává úkony a provádí operace. </w:t>
      </w:r>
      <w:r>
        <w:t>„</w:t>
      </w:r>
      <w:r w:rsidR="00BB102F">
        <w:t>Layout</w:t>
      </w:r>
      <w:r>
        <w:t>“</w:t>
      </w:r>
      <w:r w:rsidR="00BB102F">
        <w:t xml:space="preserve"> se zabývá grafickou stránkou. </w:t>
      </w:r>
      <w:r>
        <w:t>„</w:t>
      </w:r>
      <w:proofErr w:type="spellStart"/>
      <w:r w:rsidR="00BB102F">
        <w:t>Activit</w:t>
      </w:r>
      <w:r w:rsidR="00A203D0">
        <w:t>y</w:t>
      </w:r>
      <w:proofErr w:type="spellEnd"/>
      <w:r>
        <w:t>“</w:t>
      </w:r>
      <w:r w:rsidR="00BB102F">
        <w:t xml:space="preserve"> jako celek komunikuje s uživatel</w:t>
      </w:r>
      <w:r w:rsidR="00ED65B2">
        <w:t>em a vytváří okna. Většinou je</w:t>
      </w:r>
      <w:r w:rsidR="00BB102F">
        <w:t xml:space="preserve"> </w:t>
      </w:r>
      <w:r w:rsidR="00ED65B2">
        <w:t>„</w:t>
      </w:r>
      <w:proofErr w:type="spellStart"/>
      <w:r w:rsidR="00ED65B2">
        <w:t>Activit</w:t>
      </w:r>
      <w:r w:rsidR="00A203D0">
        <w:t>y</w:t>
      </w:r>
      <w:proofErr w:type="spellEnd"/>
      <w:r w:rsidR="00ED65B2">
        <w:t>“</w:t>
      </w:r>
      <w:r w:rsidR="00BB102F">
        <w:t xml:space="preserve"> </w:t>
      </w:r>
      <w:r w:rsidR="00ED65B2">
        <w:t>prezentována jako celá obrazovka, ale může</w:t>
      </w:r>
      <w:r w:rsidR="00BB102F">
        <w:t xml:space="preserve"> mít i jiné použití, jako třeba plovoucí</w:t>
      </w:r>
      <w:r w:rsidR="00ED65B2">
        <w:t xml:space="preserve"> obrazovka či přímo vložená</w:t>
      </w:r>
      <w:r w:rsidR="00BB102F">
        <w:t xml:space="preserve"> do jiné </w:t>
      </w:r>
      <w:r w:rsidR="00ED65B2">
        <w:t>„</w:t>
      </w:r>
      <w:proofErr w:type="spellStart"/>
      <w:r w:rsidR="00ED65B2">
        <w:t>Activity</w:t>
      </w:r>
      <w:proofErr w:type="spellEnd"/>
      <w:r w:rsidR="00ED65B2">
        <w:t>“</w:t>
      </w:r>
      <w:r w:rsidR="00BB102F">
        <w:t>.</w:t>
      </w:r>
    </w:p>
    <w:p w14:paraId="128620C5" w14:textId="77777777" w:rsidR="00BB102F" w:rsidRPr="00234220" w:rsidRDefault="00BB102F" w:rsidP="00234220">
      <w:pPr>
        <w:pStyle w:val="Nadpis2"/>
      </w:pPr>
      <w:bookmarkStart w:id="34" w:name="_Toc535232742"/>
      <w:r>
        <w:rPr>
          <w:shd w:val="clear" w:color="auto" w:fill="FFFFFF"/>
        </w:rPr>
        <w:t>Soubory JSON</w:t>
      </w:r>
      <w:bookmarkEnd w:id="34"/>
    </w:p>
    <w:p w14:paraId="3EA3E0AF" w14:textId="203EBC2E" w:rsidR="00BB102F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="00E26275">
        <w:t>Java</w:t>
      </w:r>
      <w:r w:rsidRPr="005A16BB">
        <w:t>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proofErr w:type="spellStart"/>
      <w:r w:rsidRPr="005A16BB">
        <w:t>N</w:t>
      </w:r>
      <w:r w:rsidR="00ED65B2">
        <w:t>ot</w:t>
      </w:r>
      <w:r w:rsidRPr="005A16BB">
        <w:t>ation</w:t>
      </w:r>
      <w:proofErr w:type="spellEnd"/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14:paraId="2EE2A301" w14:textId="74D28494" w:rsidR="00ED65B2" w:rsidRPr="005A16BB" w:rsidRDefault="00ED65B2" w:rsidP="00BB102F">
      <w:pPr>
        <w:rPr>
          <w:color w:val="222222"/>
          <w:shd w:val="clear" w:color="auto" w:fill="FFFFFF"/>
        </w:rPr>
      </w:pPr>
      <w:r>
        <w:t xml:space="preserve">Pro práci byla zvolena tato metoda díky jednoduché manipulaci s daty a jednoduchosti čtení v jazyce </w:t>
      </w:r>
      <w:r w:rsidR="00E26275">
        <w:t>Java</w:t>
      </w:r>
      <w:r>
        <w:t>.</w:t>
      </w:r>
    </w:p>
    <w:p w14:paraId="11FA465C" w14:textId="77777777" w:rsidR="00772C40" w:rsidRPr="00DC01D0" w:rsidRDefault="00772C40" w:rsidP="00234220">
      <w:pPr>
        <w:pStyle w:val="Nadpis2"/>
      </w:pPr>
      <w:bookmarkStart w:id="35" w:name="_Toc535232743"/>
      <w:proofErr w:type="spellStart"/>
      <w:r w:rsidRPr="00DC01D0">
        <w:lastRenderedPageBreak/>
        <w:t>AsyncTask</w:t>
      </w:r>
      <w:bookmarkEnd w:id="35"/>
      <w:proofErr w:type="spellEnd"/>
    </w:p>
    <w:p w14:paraId="496A057F" w14:textId="789F8D66"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 xml:space="preserve"> umí </w:t>
      </w:r>
      <w:r w:rsidR="008231BB" w:rsidRPr="00DC01D0">
        <w:rPr>
          <w:shd w:val="clear" w:color="auto" w:fill="FFFFFF"/>
        </w:rPr>
        <w:t>asynchronně</w:t>
      </w:r>
      <w:r w:rsidRPr="00DC01D0">
        <w:rPr>
          <w:shd w:val="clear" w:color="auto" w:fill="FFFFFF"/>
        </w:rPr>
        <w:t xml:space="preserve"> spustit jiný kód. Užitečná je zejména v tom, že </w:t>
      </w:r>
      <w:r w:rsidR="00A203D0">
        <w:rPr>
          <w:shd w:val="clear" w:color="auto" w:fill="FFFFFF"/>
        </w:rPr>
        <w:t xml:space="preserve">se </w:t>
      </w:r>
      <w:r w:rsidRPr="00DC01D0">
        <w:rPr>
          <w:shd w:val="clear" w:color="auto" w:fill="FFFFFF"/>
        </w:rPr>
        <w:t>nemusí ručně vytvářet nová vlákna a starat se o ně. Využívá se většinou při náročnějších operacích. Využ</w:t>
      </w:r>
      <w:r w:rsidR="00A203D0">
        <w:rPr>
          <w:shd w:val="clear" w:color="auto" w:fill="FFFFFF"/>
        </w:rPr>
        <w:t>ity jsou</w:t>
      </w:r>
      <w:r w:rsidRPr="00DC01D0">
        <w:rPr>
          <w:shd w:val="clear" w:color="auto" w:fill="FFFFFF"/>
        </w:rPr>
        <w:t xml:space="preserve"> tyto funkce.</w:t>
      </w:r>
    </w:p>
    <w:p w14:paraId="0361BD52" w14:textId="215DA544"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 xml:space="preserve"> se volá před započetím práce asynchronního úkolu, zde </w:t>
      </w:r>
      <w:r w:rsidR="00A203D0">
        <w:rPr>
          <w:shd w:val="clear" w:color="auto" w:fill="FFFFFF"/>
        </w:rPr>
        <w:t xml:space="preserve">se </w:t>
      </w:r>
      <w:r w:rsidRPr="00DC01D0">
        <w:rPr>
          <w:shd w:val="clear" w:color="auto" w:fill="FFFFFF"/>
        </w:rPr>
        <w:t xml:space="preserve">vytváří progres dialogu, který informuje uživatele o probíhající činnosti. </w:t>
      </w:r>
      <w:r w:rsidRPr="00DC01D0">
        <w:t xml:space="preserve">Ve funkci </w:t>
      </w:r>
      <w:r w:rsidR="00ED65B2">
        <w:t>„</w:t>
      </w:r>
      <w:proofErr w:type="spellStart"/>
      <w:r w:rsidRPr="00DC01D0">
        <w:t>doInBackground</w:t>
      </w:r>
      <w:proofErr w:type="spellEnd"/>
      <w:r w:rsidR="00ED65B2">
        <w:t>“</w:t>
      </w:r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se zpracovává vrácený výsledek.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se spouští zavoláním funkce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 parametry.</w:t>
      </w:r>
    </w:p>
    <w:p w14:paraId="57A8A0A5" w14:textId="77777777" w:rsidR="00D04AE6" w:rsidRPr="00DC01D0" w:rsidRDefault="000B40C6" w:rsidP="000F5ED1">
      <w:pPr>
        <w:pStyle w:val="Nadpis1"/>
      </w:pPr>
      <w:bookmarkStart w:id="36" w:name="_Toc535232744"/>
      <w:r w:rsidRPr="00DC01D0">
        <w:lastRenderedPageBreak/>
        <w:t>Vy</w:t>
      </w:r>
      <w:r w:rsidR="001B6F92" w:rsidRPr="00DC01D0">
        <w:t>užité technologie</w:t>
      </w:r>
      <w:bookmarkEnd w:id="36"/>
    </w:p>
    <w:p w14:paraId="7B27BA12" w14:textId="40B879AF" w:rsidR="00B01C65" w:rsidRPr="00DC01D0" w:rsidRDefault="00B01C65" w:rsidP="00B01C65">
      <w:pPr>
        <w:pStyle w:val="Nadpis2"/>
      </w:pPr>
      <w:bookmarkStart w:id="37" w:name="_Toc535232745"/>
      <w:r w:rsidRPr="00DC01D0">
        <w:t xml:space="preserve">Android </w:t>
      </w:r>
      <w:r w:rsidR="007F4F04">
        <w:t>S</w:t>
      </w:r>
      <w:r w:rsidRPr="00DC01D0">
        <w:t>tudio</w:t>
      </w:r>
      <w:bookmarkEnd w:id="37"/>
    </w:p>
    <w:p w14:paraId="3E1A4677" w14:textId="58FE5404" w:rsidR="00B01C65" w:rsidRPr="00354CBF" w:rsidRDefault="00B01C65" w:rsidP="00B01C65">
      <w:r w:rsidRPr="00DC01D0">
        <w:t>Android studio je vývojové prostředí založené n</w:t>
      </w:r>
      <w:r w:rsidR="00354CBF">
        <w:t xml:space="preserve">a </w:t>
      </w:r>
      <w:proofErr w:type="spellStart"/>
      <w:r w:rsidR="00354CBF">
        <w:t>Intelli</w:t>
      </w:r>
      <w:r w:rsidR="001E0D56">
        <w:t>J</w:t>
      </w:r>
      <w:proofErr w:type="spellEnd"/>
      <w:r w:rsidR="00354CBF">
        <w:t xml:space="preserve"> I</w:t>
      </w:r>
      <w:r w:rsidRPr="00DC01D0">
        <w:t>DEA</w:t>
      </w:r>
      <w:r w:rsidR="001E0D56">
        <w:t>,</w:t>
      </w:r>
      <w:r w:rsidRPr="00DC01D0">
        <w:t xml:space="preserve"> které podporuje programo</w:t>
      </w:r>
      <w:r w:rsidRPr="00354CBF">
        <w:t xml:space="preserve">vací jazyky jako je </w:t>
      </w:r>
      <w:r w:rsidR="00E26275">
        <w:t>Java</w:t>
      </w:r>
      <w:r w:rsidRPr="00354CBF">
        <w:t xml:space="preserve"> a </w:t>
      </w:r>
      <w:proofErr w:type="spellStart"/>
      <w:r w:rsidRPr="00354CBF">
        <w:t>Groovy</w:t>
      </w:r>
      <w:proofErr w:type="spellEnd"/>
      <w:r w:rsidRPr="00354CBF">
        <w:t xml:space="preserve">. Také podporuje programovací jazyky C++ a Kotlin. Pro tento projekt </w:t>
      </w:r>
      <w:r w:rsidR="00354CBF" w:rsidRPr="00354CBF">
        <w:t>byl</w:t>
      </w:r>
      <w:r w:rsidRPr="00354CBF">
        <w:t xml:space="preserve"> </w:t>
      </w:r>
      <w:r w:rsidR="00354CBF" w:rsidRPr="00354CBF">
        <w:t>vybrán</w:t>
      </w:r>
      <w:r w:rsidRPr="00354CBF">
        <w:t xml:space="preserve"> jazyk </w:t>
      </w:r>
      <w:r w:rsidR="00E26275">
        <w:t>Java</w:t>
      </w:r>
      <w:r w:rsidRPr="00354CBF">
        <w:t xml:space="preserve">. </w:t>
      </w:r>
      <w:r w:rsidR="00354CBF" w:rsidRPr="00354CBF">
        <w:t>Byl v</w:t>
      </w:r>
      <w:r w:rsidRPr="00354CBF">
        <w:t>y</w:t>
      </w:r>
      <w:r w:rsidR="00354CBF" w:rsidRPr="00354CBF">
        <w:t>tvořen</w:t>
      </w:r>
      <w:r w:rsidRPr="00354CBF">
        <w:t xml:space="preserve"> firmou Google pro platformy Windows, Mac OS X a Linux. Android studio obsahuje mnoho různých funkcí, které usnadňují programování. Mezi užitečné nástroje patří například </w:t>
      </w:r>
      <w:r w:rsidR="00354CBF" w:rsidRPr="00354CBF">
        <w:t>„</w:t>
      </w:r>
      <w:r w:rsidRPr="00354CBF">
        <w:t>debugger</w:t>
      </w:r>
      <w:r w:rsidR="00354CBF" w:rsidRPr="00354CBF">
        <w:t>“</w:t>
      </w:r>
      <w:r w:rsidRPr="00354CBF">
        <w:t>, kter</w:t>
      </w:r>
      <w:r w:rsidR="00B8401B" w:rsidRPr="00354CBF">
        <w:t>ý</w:t>
      </w:r>
      <w:r w:rsidRPr="00354CBF">
        <w:t xml:space="preserve"> test</w:t>
      </w:r>
      <w:r w:rsidR="00B8401B" w:rsidRPr="00354CBF">
        <w:t>uje</w:t>
      </w:r>
      <w:r w:rsidRPr="00354CBF">
        <w:t xml:space="preserve"> vytvořený program před tím, než je</w:t>
      </w:r>
      <w:r w:rsidR="001E0D56">
        <w:t xml:space="preserve"> </w:t>
      </w:r>
      <w:r w:rsidRPr="00354CBF">
        <w:t>nahr</w:t>
      </w:r>
      <w:r w:rsidR="001E0D56">
        <w:t>án</w:t>
      </w:r>
      <w:r w:rsidRPr="00354CBF">
        <w:t xml:space="preserve"> do procesoru.</w:t>
      </w:r>
    </w:p>
    <w:p w14:paraId="110E1BE0" w14:textId="54526348" w:rsidR="00B01C65" w:rsidRPr="00354CBF" w:rsidRDefault="00B01C65" w:rsidP="00B01C65">
      <w:r w:rsidRPr="00354CBF">
        <w:t xml:space="preserve">Toto vývojové prostředí </w:t>
      </w:r>
      <w:r w:rsidR="001E0D56">
        <w:t>bylo vybráno</w:t>
      </w:r>
      <w:r w:rsidRPr="00354CBF">
        <w:t xml:space="preserve"> kvůli jednoduchosti </w:t>
      </w:r>
      <w:r w:rsidR="00354CBF" w:rsidRPr="00354CBF">
        <w:t xml:space="preserve">a </w:t>
      </w:r>
      <w:r w:rsidR="001E0D56">
        <w:t>na doporučení jiných uživatelů</w:t>
      </w:r>
      <w:r w:rsidR="00354CBF" w:rsidRPr="00354CBF">
        <w:t xml:space="preserve">. </w:t>
      </w:r>
    </w:p>
    <w:p w14:paraId="65500F47" w14:textId="367C0491" w:rsidR="00B01C65" w:rsidRPr="00354CBF" w:rsidRDefault="00E26275" w:rsidP="00354CBF">
      <w:pPr>
        <w:pStyle w:val="Nadpis2"/>
      </w:pPr>
      <w:bookmarkStart w:id="38" w:name="_Toc535232746"/>
      <w:r>
        <w:t>Java</w:t>
      </w:r>
      <w:r w:rsidR="007F48F7" w:rsidRPr="00354CBF">
        <w:t xml:space="preserve"> 8</w:t>
      </w:r>
      <w:bookmarkEnd w:id="38"/>
    </w:p>
    <w:p w14:paraId="4B670BC1" w14:textId="3D1F3679" w:rsidR="00BB102F" w:rsidRPr="00354CBF" w:rsidRDefault="00B01C65" w:rsidP="00BB102F">
      <w:pPr>
        <w:rPr>
          <w:shd w:val="clear" w:color="auto" w:fill="FFFFFF"/>
        </w:rPr>
      </w:pPr>
      <w:r w:rsidRPr="00354CBF">
        <w:rPr>
          <w:shd w:val="clear" w:color="auto" w:fill="FFFFFF"/>
        </w:rPr>
        <w:t xml:space="preserve">Je objektově orientovaný </w:t>
      </w:r>
      <w:hyperlink r:id="rId12" w:tooltip="Programovací jazyk" w:history="1">
        <w:r w:rsidRPr="00354CBF">
          <w:rPr>
            <w:rStyle w:val="Hypertextovodkaz"/>
            <w:shd w:val="clear" w:color="auto" w:fill="FFFFFF"/>
          </w:rPr>
          <w:t>programovací jazyk</w:t>
        </w:r>
      </w:hyperlink>
      <w:r w:rsidRPr="00354CBF">
        <w:rPr>
          <w:shd w:val="clear" w:color="auto" w:fill="FFFFFF"/>
        </w:rPr>
        <w:t>, který vyvin</w:t>
      </w:r>
      <w:r w:rsidR="00354CBF" w:rsidRPr="00354CBF">
        <w:rPr>
          <w:shd w:val="clear" w:color="auto" w:fill="FFFFFF"/>
        </w:rPr>
        <w:t xml:space="preserve">ula firma Sun </w:t>
      </w:r>
      <w:proofErr w:type="spellStart"/>
      <w:r w:rsidR="00354CBF" w:rsidRPr="00354CBF">
        <w:rPr>
          <w:shd w:val="clear" w:color="auto" w:fill="FFFFFF"/>
        </w:rPr>
        <w:t>Microsystems</w:t>
      </w:r>
      <w:proofErr w:type="spellEnd"/>
      <w:r w:rsidR="00354CBF" w:rsidRPr="00354CBF">
        <w:rPr>
          <w:shd w:val="clear" w:color="auto" w:fill="FFFFFF"/>
        </w:rPr>
        <w:t xml:space="preserve">. </w:t>
      </w:r>
      <w:r w:rsidR="00E26275">
        <w:rPr>
          <w:shd w:val="clear" w:color="auto" w:fill="FFFFFF"/>
        </w:rPr>
        <w:t>Java</w:t>
      </w:r>
      <w:r w:rsidRPr="00354CBF">
        <w:rPr>
          <w:shd w:val="clear" w:color="auto" w:fill="FFFFFF"/>
        </w:rPr>
        <w:t xml:space="preserve"> </w:t>
      </w:r>
      <w:r w:rsidR="00B8401B" w:rsidRPr="00354CBF">
        <w:rPr>
          <w:shd w:val="clear" w:color="auto" w:fill="FFFFFF"/>
        </w:rPr>
        <w:t xml:space="preserve">je </w:t>
      </w:r>
      <w:r w:rsidRPr="00354CBF">
        <w:rPr>
          <w:shd w:val="clear" w:color="auto" w:fill="FFFFFF"/>
        </w:rPr>
        <w:t>nejpopulárnější programovací jazyk. Díky své </w:t>
      </w:r>
      <w:hyperlink r:id="rId13" w:tooltip="Přenositelnost" w:history="1">
        <w:r w:rsidRPr="00354CBF">
          <w:rPr>
            <w:rStyle w:val="Hypertextovodkaz"/>
            <w:shd w:val="clear" w:color="auto" w:fill="FFFFFF"/>
          </w:rPr>
          <w:t>přenositelnosti</w:t>
        </w:r>
      </w:hyperlink>
      <w:r w:rsidRPr="00354CBF">
        <w:rPr>
          <w:shd w:val="clear" w:color="auto" w:fill="FFFFFF"/>
        </w:rPr>
        <w:t> je používán pro </w:t>
      </w:r>
      <w:hyperlink r:id="rId14" w:tooltip="Počítačový program" w:history="1">
        <w:r w:rsidRPr="00354CBF">
          <w:rPr>
            <w:rStyle w:val="Hypertextovodkaz"/>
            <w:shd w:val="clear" w:color="auto" w:fill="FFFFFF"/>
          </w:rPr>
          <w:t>programy</w:t>
        </w:r>
      </w:hyperlink>
      <w:r w:rsidRPr="00354CBF">
        <w:rPr>
          <w:shd w:val="clear" w:color="auto" w:fill="FFFFFF"/>
        </w:rPr>
        <w:t>, které mají pracovat na různých systémech počínaje čipovými kartami přes </w:t>
      </w:r>
      <w:hyperlink r:id="rId15" w:tooltip="Mobilní telefon" w:history="1">
        <w:r w:rsidRPr="00354CBF">
          <w:rPr>
            <w:rStyle w:val="Hypertextovodkaz"/>
            <w:shd w:val="clear" w:color="auto" w:fill="FFFFFF"/>
          </w:rPr>
          <w:t>mobilní telefony</w:t>
        </w:r>
      </w:hyperlink>
      <w:r w:rsidRPr="00354CBF">
        <w:rPr>
          <w:shd w:val="clear" w:color="auto" w:fill="FFFFFF"/>
        </w:rPr>
        <w:t> a různá zabudovaná zařízení</w:t>
      </w:r>
      <w:r w:rsidR="00354CBF" w:rsidRPr="00354CBF">
        <w:rPr>
          <w:shd w:val="clear" w:color="auto" w:fill="FFFFFF"/>
        </w:rPr>
        <w:t xml:space="preserve">. Nebo </w:t>
      </w:r>
      <w:r w:rsidR="001E0D56">
        <w:rPr>
          <w:shd w:val="clear" w:color="auto" w:fill="FFFFFF"/>
        </w:rPr>
        <w:t xml:space="preserve">také </w:t>
      </w:r>
      <w:r w:rsidR="00354CBF" w:rsidRPr="00354CBF">
        <w:rPr>
          <w:shd w:val="clear" w:color="auto" w:fill="FFFFFF"/>
        </w:rPr>
        <w:t xml:space="preserve">pro </w:t>
      </w:r>
      <w:r w:rsidRPr="00354CBF">
        <w:rPr>
          <w:shd w:val="clear" w:color="auto" w:fill="FFFFFF"/>
        </w:rPr>
        <w:t>aplikace pro desktopové počítače až po rozsáhlé distribuované systémy pracující na řadě spolupracujících počítačů rozprostřené po celém světě. Je také multiplatformní.</w:t>
      </w:r>
    </w:p>
    <w:p w14:paraId="4B3AD9B5" w14:textId="77777777" w:rsidR="00B01C65" w:rsidRPr="00354CBF" w:rsidRDefault="00B01C65" w:rsidP="00354CBF">
      <w:pPr>
        <w:pStyle w:val="Nadpis2"/>
      </w:pPr>
      <w:bookmarkStart w:id="39" w:name="_Toc535232747"/>
      <w:r w:rsidRPr="00354CBF">
        <w:t>Android OS</w:t>
      </w:r>
      <w:bookmarkEnd w:id="39"/>
    </w:p>
    <w:p w14:paraId="2BBED27E" w14:textId="77777777" w:rsidR="00B01C65" w:rsidRPr="00354CBF" w:rsidRDefault="005A16BB" w:rsidP="00B01C65">
      <w:pPr>
        <w:rPr>
          <w:shd w:val="clear" w:color="auto" w:fill="FFFFFF"/>
        </w:rPr>
      </w:pPr>
      <w:r w:rsidRPr="00354CBF">
        <w:rPr>
          <w:shd w:val="clear" w:color="auto" w:fill="FFFFFF"/>
        </w:rPr>
        <w:t>Je</w:t>
      </w:r>
      <w:r w:rsidR="00B01C65" w:rsidRPr="00354CBF">
        <w:rPr>
          <w:shd w:val="clear" w:color="auto" w:fill="FFFFFF"/>
        </w:rPr>
        <w:t> </w:t>
      </w:r>
      <w:hyperlink r:id="rId16" w:tooltip="Mobilní operační systém" w:history="1">
        <w:r w:rsidR="00B01C65" w:rsidRPr="00354CBF">
          <w:rPr>
            <w:rStyle w:val="Hypertextovodkaz"/>
            <w:shd w:val="clear" w:color="auto" w:fill="FFFFFF"/>
          </w:rPr>
          <w:t>mobilní operační systém</w:t>
        </w:r>
      </w:hyperlink>
      <w:r w:rsidR="00B01C65" w:rsidRPr="00354CBF">
        <w:rPr>
          <w:shd w:val="clear" w:color="auto" w:fill="FFFFFF"/>
        </w:rPr>
        <w:t> založený na </w:t>
      </w:r>
      <w:hyperlink r:id="rId17" w:tooltip="Linux (jádro)" w:history="1">
        <w:r w:rsidR="00B01C65" w:rsidRPr="00354CBF">
          <w:rPr>
            <w:rStyle w:val="Hypertextovodkaz"/>
            <w:shd w:val="clear" w:color="auto" w:fill="FFFFFF"/>
          </w:rPr>
          <w:t>jádře Linuxu</w:t>
        </w:r>
      </w:hyperlink>
      <w:r w:rsidR="00B01C65" w:rsidRPr="00354CBF">
        <w:rPr>
          <w:shd w:val="clear" w:color="auto" w:fill="FFFFFF"/>
        </w:rPr>
        <w:t>, který je dostupný jako otevřený software. Je používán na </w:t>
      </w:r>
      <w:proofErr w:type="spellStart"/>
      <w:r w:rsidR="00B01C65" w:rsidRPr="00354CBF">
        <w:rPr>
          <w:shd w:val="clear" w:color="auto" w:fill="FFFFFF"/>
        </w:rPr>
        <w:t>smartphonech</w:t>
      </w:r>
      <w:proofErr w:type="spellEnd"/>
      <w:r w:rsidR="00B01C65" w:rsidRPr="00354CBF">
        <w:rPr>
          <w:shd w:val="clear" w:color="auto" w:fill="FFFFFF"/>
        </w:rPr>
        <w:t>, </w:t>
      </w:r>
      <w:proofErr w:type="spellStart"/>
      <w:r w:rsidR="00B01C65" w:rsidRPr="00354CBF">
        <w:rPr>
          <w:shd w:val="clear" w:color="auto" w:fill="FFFFFF"/>
        </w:rPr>
        <w:t>tabletech</w:t>
      </w:r>
      <w:proofErr w:type="spellEnd"/>
      <w:r w:rsidR="00B01C65" w:rsidRPr="00354CBF">
        <w:rPr>
          <w:shd w:val="clear" w:color="auto" w:fill="FFFFFF"/>
        </w:rPr>
        <w:t>, </w:t>
      </w:r>
      <w:hyperlink r:id="rId18" w:tooltip="Smart TV" w:history="1">
        <w:r w:rsidR="00B01C65" w:rsidRPr="00354CBF">
          <w:rPr>
            <w:rStyle w:val="Hypertextovodkaz"/>
            <w:shd w:val="clear" w:color="auto" w:fill="FFFFFF"/>
          </w:rPr>
          <w:t>chytrých televizích</w:t>
        </w:r>
      </w:hyperlink>
      <w:r w:rsidR="00B01C65" w:rsidRPr="00354CBF">
        <w:rPr>
          <w:shd w:val="clear" w:color="auto" w:fill="FFFFFF"/>
        </w:rPr>
        <w:t> a dalších zařízeních. Jeho vývoj vede firma </w:t>
      </w:r>
      <w:hyperlink r:id="rId19" w:tooltip="Google" w:history="1">
        <w:r w:rsidR="00B01C65" w:rsidRPr="00354CBF">
          <w:rPr>
            <w:rStyle w:val="Hypertextovodkaz"/>
            <w:shd w:val="clear" w:color="auto" w:fill="FFFFFF"/>
          </w:rPr>
          <w:t>Google</w:t>
        </w:r>
      </w:hyperlink>
      <w:r w:rsidR="00B01C65" w:rsidRPr="00354CBF">
        <w:rPr>
          <w:shd w:val="clear" w:color="auto" w:fill="FFFFFF"/>
        </w:rPr>
        <w:t xml:space="preserve"> pod hlavičkou konsorcia firem Open </w:t>
      </w:r>
      <w:proofErr w:type="spellStart"/>
      <w:r w:rsidR="00B01C65" w:rsidRPr="00354CBF">
        <w:rPr>
          <w:shd w:val="clear" w:color="auto" w:fill="FFFFFF"/>
        </w:rPr>
        <w:t>Handset</w:t>
      </w:r>
      <w:proofErr w:type="spellEnd"/>
      <w:r w:rsidR="00B01C65" w:rsidRPr="00354CBF">
        <w:rPr>
          <w:shd w:val="clear" w:color="auto" w:fill="FFFFFF"/>
        </w:rPr>
        <w:t xml:space="preserve"> </w:t>
      </w:r>
      <w:proofErr w:type="spellStart"/>
      <w:r w:rsidR="00B01C65" w:rsidRPr="00354CBF">
        <w:rPr>
          <w:shd w:val="clear" w:color="auto" w:fill="FFFFFF"/>
        </w:rPr>
        <w:t>Alliance</w:t>
      </w:r>
      <w:proofErr w:type="spellEnd"/>
      <w:r w:rsidR="00B01C65" w:rsidRPr="00354CBF">
        <w:rPr>
          <w:shd w:val="clear" w:color="auto" w:fill="FFFFFF"/>
        </w:rPr>
        <w:t>. Má mnoho verzí</w:t>
      </w:r>
      <w:r w:rsidR="002B6325" w:rsidRPr="00354CBF">
        <w:rPr>
          <w:shd w:val="clear" w:color="auto" w:fill="FFFFFF"/>
        </w:rPr>
        <w:t>,</w:t>
      </w:r>
      <w:r w:rsidR="00B01C65" w:rsidRPr="00354CBF">
        <w:rPr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14:paraId="529DE82A" w14:textId="0763D57F" w:rsidR="00B01C65" w:rsidRPr="00354CBF" w:rsidRDefault="00B01C65" w:rsidP="00B01C65">
      <w:pPr>
        <w:rPr>
          <w:shd w:val="clear" w:color="auto" w:fill="FFFFFF"/>
        </w:rPr>
      </w:pPr>
      <w:r w:rsidRPr="00354CBF">
        <w:rPr>
          <w:shd w:val="clear" w:color="auto" w:fill="FFFFFF"/>
        </w:rPr>
        <w:t xml:space="preserve">Vytváření aplikace pro tento operační systém </w:t>
      </w:r>
      <w:r w:rsidR="001E0D56">
        <w:rPr>
          <w:shd w:val="clear" w:color="auto" w:fill="FFFFFF"/>
        </w:rPr>
        <w:t>byla vybrána z důvodu</w:t>
      </w:r>
      <w:r w:rsidRPr="00354CBF">
        <w:rPr>
          <w:shd w:val="clear" w:color="auto" w:fill="FFFFFF"/>
        </w:rPr>
        <w:t xml:space="preserve"> </w:t>
      </w:r>
      <w:r w:rsidR="00F71730" w:rsidRPr="00354CBF">
        <w:rPr>
          <w:shd w:val="clear" w:color="auto" w:fill="FFFFFF"/>
        </w:rPr>
        <w:t>vlastnictví mobilu, který užívá tento operační systém.</w:t>
      </w:r>
      <w:r w:rsidR="007F48F7" w:rsidRPr="00354CBF">
        <w:rPr>
          <w:shd w:val="clear" w:color="auto" w:fill="FFFFFF"/>
        </w:rPr>
        <w:t xml:space="preserve"> Projekt je kompatibilní s operačním systémem android </w:t>
      </w:r>
      <w:r w:rsidR="004367C1" w:rsidRPr="00354CBF">
        <w:rPr>
          <w:shd w:val="clear" w:color="auto" w:fill="FFFFFF"/>
        </w:rPr>
        <w:t>5.0 a vyšší</w:t>
      </w:r>
      <w:r w:rsidR="007F48F7" w:rsidRPr="00354CBF">
        <w:rPr>
          <w:shd w:val="clear" w:color="auto" w:fill="FFFFFF"/>
        </w:rPr>
        <w:t>.</w:t>
      </w:r>
    </w:p>
    <w:p w14:paraId="0EE07C89" w14:textId="77777777" w:rsidR="00660FAA" w:rsidRPr="00354CBF" w:rsidRDefault="00660FAA" w:rsidP="00354CBF">
      <w:pPr>
        <w:pStyle w:val="Nadpis2"/>
      </w:pPr>
      <w:bookmarkStart w:id="40" w:name="_Toc535232748"/>
      <w:r w:rsidRPr="00354CBF">
        <w:lastRenderedPageBreak/>
        <w:t>S</w:t>
      </w:r>
      <w:r w:rsidR="003A5852" w:rsidRPr="00354CBF">
        <w:t>DK 26.1.1</w:t>
      </w:r>
      <w:bookmarkEnd w:id="40"/>
    </w:p>
    <w:p w14:paraId="55164F1D" w14:textId="622EB47B" w:rsidR="00D04AE6" w:rsidRPr="00354CBF" w:rsidRDefault="00354CBF" w:rsidP="00D04AE6">
      <w:r>
        <w:rPr>
          <w:bCs/>
          <w:shd w:val="clear" w:color="auto" w:fill="FFFFFF"/>
        </w:rPr>
        <w:t xml:space="preserve">Software </w:t>
      </w:r>
      <w:proofErr w:type="spellStart"/>
      <w:r>
        <w:rPr>
          <w:bCs/>
          <w:shd w:val="clear" w:color="auto" w:fill="FFFFFF"/>
        </w:rPr>
        <w:t>development</w:t>
      </w:r>
      <w:proofErr w:type="spellEnd"/>
      <w:r>
        <w:rPr>
          <w:bCs/>
          <w:shd w:val="clear" w:color="auto" w:fill="FFFFFF"/>
        </w:rPr>
        <w:t xml:space="preserve"> </w:t>
      </w:r>
      <w:proofErr w:type="spellStart"/>
      <w:r>
        <w:rPr>
          <w:bCs/>
          <w:shd w:val="clear" w:color="auto" w:fill="FFFFFF"/>
        </w:rPr>
        <w:t>kit</w:t>
      </w:r>
      <w:proofErr w:type="spellEnd"/>
      <w:r>
        <w:rPr>
          <w:bCs/>
          <w:shd w:val="clear" w:color="auto" w:fill="FFFFFF"/>
        </w:rPr>
        <w:t xml:space="preserve"> (SDK)</w:t>
      </w:r>
      <w:r w:rsidR="00660FAA" w:rsidRPr="00354CBF">
        <w:rPr>
          <w:b/>
          <w:bCs/>
          <w:shd w:val="clear" w:color="auto" w:fill="FFFFFF"/>
        </w:rPr>
        <w:t xml:space="preserve"> </w:t>
      </w:r>
      <w:r w:rsidR="00660FAA" w:rsidRPr="00354CBF">
        <w:rPr>
          <w:shd w:val="clear" w:color="auto" w:fill="FFFFFF"/>
        </w:rPr>
        <w:t xml:space="preserve">je typická sada vývojových nástrojů umožňující vytváření aplikací pro jisté softwarové balíčky, </w:t>
      </w:r>
      <w:r w:rsidR="001E0D56">
        <w:rPr>
          <w:shd w:val="clear" w:color="auto" w:fill="FFFFFF"/>
        </w:rPr>
        <w:t xml:space="preserve">pro určitý počítačový </w:t>
      </w:r>
      <w:proofErr w:type="spellStart"/>
      <w:r w:rsidR="00660FAA" w:rsidRPr="00354CBF">
        <w:rPr>
          <w:shd w:val="clear" w:color="auto" w:fill="FFFFFF"/>
        </w:rPr>
        <w:t>framework</w:t>
      </w:r>
      <w:proofErr w:type="spellEnd"/>
      <w:r w:rsidR="00660FAA" w:rsidRPr="00354CBF">
        <w:rPr>
          <w:shd w:val="clear" w:color="auto" w:fill="FFFFFF"/>
        </w:rPr>
        <w:t>, platformy, počítačové systémy, herní konzole, operační systémy nebo podobnou platform</w:t>
      </w:r>
      <w:r w:rsidR="001E0D56">
        <w:rPr>
          <w:shd w:val="clear" w:color="auto" w:fill="FFFFFF"/>
        </w:rPr>
        <w:t>y</w:t>
      </w:r>
      <w:r w:rsidR="00660FAA" w:rsidRPr="00354CBF">
        <w:rPr>
          <w:shd w:val="clear" w:color="auto" w:fill="FFFFFF"/>
        </w:rPr>
        <w:t xml:space="preserve">. </w:t>
      </w:r>
      <w:r w:rsidR="001E0D56">
        <w:rPr>
          <w:shd w:val="clear" w:color="auto" w:fill="FFFFFF"/>
        </w:rPr>
        <w:t>V</w:t>
      </w:r>
      <w:r w:rsidR="00660FAA" w:rsidRPr="00354CBF">
        <w:rPr>
          <w:shd w:val="clear" w:color="auto" w:fill="FFFFFF"/>
        </w:rPr>
        <w:t xml:space="preserve">lastní aplikace se bez </w:t>
      </w:r>
      <w:r w:rsidR="001E0D56">
        <w:rPr>
          <w:shd w:val="clear" w:color="auto" w:fill="FFFFFF"/>
        </w:rPr>
        <w:t>SDK</w:t>
      </w:r>
      <w:r w:rsidR="00660FAA" w:rsidRPr="00354CBF">
        <w:rPr>
          <w:shd w:val="clear" w:color="auto" w:fill="FFFFFF"/>
        </w:rPr>
        <w:t xml:space="preserve"> neobejde. Většinou jsou přiděleny k přímo k vývojovému prostředí.</w:t>
      </w:r>
    </w:p>
    <w:p w14:paraId="53E5DFFA" w14:textId="77777777" w:rsidR="00D04AE6" w:rsidRPr="00DC01D0" w:rsidRDefault="00D04AE6" w:rsidP="000F5ED1">
      <w:pPr>
        <w:pStyle w:val="Nadpis1"/>
      </w:pPr>
      <w:bookmarkStart w:id="41" w:name="_Toc535232749"/>
      <w:r w:rsidRPr="00DC01D0">
        <w:lastRenderedPageBreak/>
        <w:t>Způsoby řešení a použité postupy</w:t>
      </w:r>
      <w:bookmarkEnd w:id="41"/>
    </w:p>
    <w:p w14:paraId="34CE6EDC" w14:textId="42C7CC70" w:rsidR="001F423D" w:rsidRPr="00DC01D0" w:rsidRDefault="00901F1F" w:rsidP="00901F1F">
      <w:pPr>
        <w:pStyle w:val="Nadpis2"/>
      </w:pPr>
      <w:bookmarkStart w:id="42" w:name="_Toc535232750"/>
      <w:r w:rsidRPr="00DC01D0">
        <w:t xml:space="preserve">Začátky v Android </w:t>
      </w:r>
      <w:r w:rsidR="00744330">
        <w:t>S</w:t>
      </w:r>
      <w:r w:rsidRPr="00DC01D0">
        <w:t>tudiu</w:t>
      </w:r>
      <w:bookmarkEnd w:id="42"/>
    </w:p>
    <w:p w14:paraId="6E7FBD1E" w14:textId="2B0D2056" w:rsidR="00091341" w:rsidRDefault="00744330" w:rsidP="006E0DED">
      <w:r>
        <w:t>První</w:t>
      </w:r>
      <w:r w:rsidR="006E0DED" w:rsidRPr="00DC01D0">
        <w:t xml:space="preserve"> zkušenost s </w:t>
      </w:r>
      <w:r>
        <w:t>A</w:t>
      </w:r>
      <w:r w:rsidR="006E0DED" w:rsidRPr="00DC01D0">
        <w:t xml:space="preserve">ndroid </w:t>
      </w:r>
      <w:r>
        <w:t>S</w:t>
      </w:r>
      <w:r w:rsidR="006E0DED" w:rsidRPr="00DC01D0">
        <w:t xml:space="preserve">tudiem, </w:t>
      </w:r>
      <w:r>
        <w:t>bylo potřeba se s ním nejprve seznámit</w:t>
      </w:r>
      <w:r w:rsidR="006E0DED" w:rsidRPr="00DC01D0">
        <w:t>. Jsou zde tři možnosti zkontrolování kódu</w:t>
      </w:r>
      <w:r>
        <w:t>:</w:t>
      </w:r>
    </w:p>
    <w:p w14:paraId="358727E0" w14:textId="239A489F" w:rsidR="006E0DED" w:rsidRPr="00DC01D0" w:rsidRDefault="00744330" w:rsidP="00781D50">
      <w:pPr>
        <w:pStyle w:val="Odstavecseseznamem"/>
        <w:numPr>
          <w:ilvl w:val="0"/>
          <w:numId w:val="15"/>
        </w:numPr>
      </w:pPr>
      <w:r w:rsidRPr="00744330">
        <w:rPr>
          <w:b/>
        </w:rPr>
        <w:t>Make Project</w:t>
      </w:r>
      <w:r>
        <w:t xml:space="preserve"> – t</w:t>
      </w:r>
      <w:r w:rsidR="00C6258A">
        <w:t>lačítko ve tvaru kladívka</w:t>
      </w:r>
      <w:r w:rsidR="006E0DED" w:rsidRPr="00DC01D0">
        <w:t>, kter</w:t>
      </w:r>
      <w:r w:rsidR="00C6258A">
        <w:t>é</w:t>
      </w:r>
      <w:r w:rsidR="006E0DED" w:rsidRPr="00DC01D0">
        <w:t xml:space="preserve"> kont</w:t>
      </w:r>
      <w:r w:rsidR="00C6258A">
        <w:t>roluje kód, jestli je bezchybný. Ale samotný program to nespustí.</w:t>
      </w:r>
    </w:p>
    <w:p w14:paraId="1D119F82" w14:textId="749BC659" w:rsidR="006E0DED" w:rsidRPr="00DC01D0" w:rsidRDefault="006E0DED" w:rsidP="00781D50">
      <w:pPr>
        <w:pStyle w:val="Odstavecseseznamem"/>
        <w:numPr>
          <w:ilvl w:val="0"/>
          <w:numId w:val="15"/>
        </w:numPr>
      </w:pPr>
      <w:proofErr w:type="spellStart"/>
      <w:r w:rsidRPr="00744330">
        <w:rPr>
          <w:b/>
        </w:rPr>
        <w:t>Debug</w:t>
      </w:r>
      <w:proofErr w:type="spellEnd"/>
      <w:r w:rsidRPr="00DC01D0">
        <w:t xml:space="preserve"> – zubaté kolečko s trojúhelníčkem, který vypisuje všechny atributy a po</w:t>
      </w:r>
      <w:r w:rsidR="00091341">
        <w:t xml:space="preserve">máhá </w:t>
      </w:r>
      <w:r w:rsidRPr="00DC01D0">
        <w:t>najít chybu.</w:t>
      </w:r>
    </w:p>
    <w:p w14:paraId="4820FD9E" w14:textId="3489543D" w:rsidR="006E0DED" w:rsidRPr="00DC01D0" w:rsidRDefault="00744330" w:rsidP="00781D50">
      <w:pPr>
        <w:pStyle w:val="Odstavecseseznamem"/>
        <w:numPr>
          <w:ilvl w:val="0"/>
          <w:numId w:val="15"/>
        </w:numPr>
      </w:pPr>
      <w:r w:rsidRPr="00744330">
        <w:rPr>
          <w:b/>
        </w:rPr>
        <w:t>Run</w:t>
      </w:r>
      <w:r>
        <w:t xml:space="preserve"> – v</w:t>
      </w:r>
      <w:r w:rsidR="006E0DED" w:rsidRPr="00DC01D0">
        <w:t>elký zelený trojúhelník sp</w:t>
      </w:r>
      <w:r w:rsidR="00091341">
        <w:t>ouští</w:t>
      </w:r>
      <w:r w:rsidR="006E0DED" w:rsidRPr="00DC01D0">
        <w:t xml:space="preserve"> program</w:t>
      </w:r>
      <w:r>
        <w:t xml:space="preserve"> a zároveň kontroluje kód</w:t>
      </w:r>
      <w:r w:rsidR="006E0DED" w:rsidRPr="00DC01D0">
        <w:t>, který běží buď na emulátoru</w:t>
      </w:r>
      <w:r w:rsidR="007F4F04">
        <w:t>,</w:t>
      </w:r>
      <w:r w:rsidR="006E0DED" w:rsidRPr="00DC01D0">
        <w:t xml:space="preserve"> nebo </w:t>
      </w:r>
      <w:r w:rsidR="00091341">
        <w:t xml:space="preserve">na </w:t>
      </w:r>
      <w:r w:rsidR="006E0DED" w:rsidRPr="00DC01D0">
        <w:t>mobilním zařízení.</w:t>
      </w:r>
    </w:p>
    <w:p w14:paraId="34AE6380" w14:textId="77777777" w:rsidR="00901F1F" w:rsidRPr="00DC01D0" w:rsidRDefault="00CD0CC4" w:rsidP="00795663">
      <w:pPr>
        <w:pStyle w:val="Nadpis3"/>
      </w:pPr>
      <w:bookmarkStart w:id="43" w:name="_Toc535232751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43"/>
    </w:p>
    <w:p w14:paraId="212BFBD2" w14:textId="12A9177F" w:rsidR="00554316" w:rsidRPr="00DC01D0" w:rsidRDefault="00744330" w:rsidP="00795663">
      <w:pPr>
        <w:ind w:left="709"/>
      </w:pPr>
      <w:r>
        <w:t>Pro vývoj</w:t>
      </w:r>
      <w:r w:rsidR="00554316" w:rsidRPr="00DC01D0">
        <w:t xml:space="preserve"> aplikac</w:t>
      </w:r>
      <w:r>
        <w:t>e</w:t>
      </w:r>
      <w:r w:rsidR="00554316" w:rsidRPr="00DC01D0">
        <w:t xml:space="preserve"> pro vlastní </w:t>
      </w:r>
      <w:r w:rsidR="00C6258A">
        <w:t xml:space="preserve">mobilní zařízení, </w:t>
      </w:r>
      <w:r>
        <w:t>je potřeba mobilní telefon</w:t>
      </w:r>
      <w:r w:rsidR="00554316" w:rsidRPr="00DC01D0">
        <w:t xml:space="preserve"> takzvaně přepnout do režimu „</w:t>
      </w:r>
      <w:r w:rsidR="00CD0CC4" w:rsidRPr="00DC01D0">
        <w:t>Pro vývojáře</w:t>
      </w:r>
      <w:r w:rsidR="00554316" w:rsidRPr="00DC01D0">
        <w:t>“</w:t>
      </w:r>
      <w:r w:rsidR="00C6258A">
        <w:t>. Toto umožňuje instalovat a zkoušet aplikaci v mobilním zařízení</w:t>
      </w:r>
      <w:r w:rsidR="00554316" w:rsidRPr="00DC01D0">
        <w:t>.</w:t>
      </w:r>
      <w:r w:rsidR="00C6258A">
        <w:t xml:space="preserve"> </w:t>
      </w:r>
      <w:r>
        <w:t xml:space="preserve">V nastavení telefonu </w:t>
      </w:r>
      <w:r w:rsidR="00EF326E">
        <w:t xml:space="preserve">je potřeba </w:t>
      </w:r>
      <w:r>
        <w:t>naj</w:t>
      </w:r>
      <w:r w:rsidR="00EF326E">
        <w:t>ít</w:t>
      </w:r>
      <w:r>
        <w:t xml:space="preserve"> informace o zařízení</w:t>
      </w:r>
      <w:r w:rsidR="00EF326E">
        <w:t>. Tam je pak zapotřebí 6krát rychle kliknout na číslo sestavení daného telefonu. To by mělo umožnit přepnutí režimu do režimu pro vývojáře.</w:t>
      </w:r>
    </w:p>
    <w:p w14:paraId="2F68645B" w14:textId="77777777" w:rsidR="00CD0CC4" w:rsidRPr="00DC01D0" w:rsidRDefault="006E0DED" w:rsidP="00CD0CC4">
      <w:pPr>
        <w:pStyle w:val="Nadpis2"/>
      </w:pPr>
      <w:bookmarkStart w:id="44" w:name="_Toc535232752"/>
      <w:r w:rsidRPr="00DC01D0">
        <w:t>Vytvoření projektu</w:t>
      </w:r>
      <w:bookmarkEnd w:id="44"/>
    </w:p>
    <w:p w14:paraId="52DED252" w14:textId="5DE78E7A"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pro jaký typ operačního systému </w:t>
      </w:r>
      <w:r w:rsidR="00354CBF">
        <w:t>A</w:t>
      </w:r>
      <w:r w:rsidRPr="00DC01D0">
        <w:t xml:space="preserve">ndroid ho vytváříme. </w:t>
      </w:r>
      <w:r w:rsidR="005B13CB" w:rsidRPr="00DC01D0">
        <w:t xml:space="preserve">Samotné </w:t>
      </w:r>
      <w:r w:rsidR="00354CBF">
        <w:t>A</w:t>
      </w:r>
      <w:r w:rsidR="005B13CB" w:rsidRPr="00DC01D0">
        <w:t xml:space="preserve">ndroid </w:t>
      </w:r>
      <w:r w:rsidR="00354CBF">
        <w:t>S</w:t>
      </w:r>
      <w:r w:rsidR="005B13CB" w:rsidRPr="00DC01D0">
        <w:t>tudio nám dá na výběr z mnoha možností a samo nám doporučí ty, které se nejvíce používají. Ale pozor, pokud chcete mít aplikaci pro vlastní použití</w:t>
      </w:r>
      <w:r w:rsidR="00091341">
        <w:t>,</w:t>
      </w:r>
      <w:r w:rsidR="005B13CB" w:rsidRPr="00DC01D0">
        <w:t xml:space="preserve"> tak váš </w:t>
      </w:r>
      <w:r w:rsidR="00354CBF">
        <w:t>mobilní telefon</w:t>
      </w:r>
      <w:r w:rsidR="005B13CB" w:rsidRPr="00DC01D0">
        <w:t xml:space="preserve"> nemusí mít stejnou verzi, kterou vám studio doporučí. Z toho</w:t>
      </w:r>
      <w:r w:rsidR="00354CBF">
        <w:t>to</w:t>
      </w:r>
      <w:r w:rsidR="005B13CB" w:rsidRPr="00DC01D0">
        <w:t xml:space="preserve"> důvodu </w:t>
      </w:r>
      <w:r w:rsidR="00354CBF">
        <w:t>je potřeba si toto pohlídat a zkontrolovat v nastavení telefonu.</w:t>
      </w:r>
    </w:p>
    <w:p w14:paraId="493776C5" w14:textId="709C4021" w:rsidR="005B13CB" w:rsidRPr="00DC01D0" w:rsidRDefault="005B13CB" w:rsidP="005B13CB">
      <w:r w:rsidRPr="00DC01D0">
        <w:t xml:space="preserve">Poté </w:t>
      </w:r>
      <w:r w:rsidR="00E362C5">
        <w:t>je potřeba vybrat</w:t>
      </w:r>
      <w:r w:rsidR="006F7589" w:rsidRPr="00DC01D0">
        <w:t>,</w:t>
      </w:r>
      <w:r w:rsidR="00E362C5">
        <w:t xml:space="preserve"> jak by měla</w:t>
      </w:r>
      <w:r w:rsidRPr="00DC01D0">
        <w:t xml:space="preserve"> úvodní obrazovka vypadat. </w:t>
      </w:r>
      <w:r w:rsidR="00EF326E">
        <w:t xml:space="preserve">Zobrazí se okno s </w:t>
      </w:r>
      <w:r w:rsidR="006F7589" w:rsidRPr="00DC01D0">
        <w:t>graficky ukáza</w:t>
      </w:r>
      <w:r w:rsidRPr="00DC01D0">
        <w:t>nou nabídk</w:t>
      </w:r>
      <w:r w:rsidR="00EF326E">
        <w:t>ou úvodních obrazovek</w:t>
      </w:r>
      <w:r w:rsidRPr="00DC01D0">
        <w:t>.</w:t>
      </w:r>
      <w:r w:rsidR="00E362C5">
        <w:t xml:space="preserve"> Pro tento projekt byla vybrána prázdná</w:t>
      </w:r>
      <w:r w:rsidR="00EF326E">
        <w:t xml:space="preserve"> úvodní obrazovka</w:t>
      </w:r>
      <w:r w:rsidR="00E362C5">
        <w:t>.</w:t>
      </w:r>
    </w:p>
    <w:p w14:paraId="6FD43B61" w14:textId="3B9BC45C" w:rsidR="009818E6" w:rsidRDefault="005B13CB" w:rsidP="005B13CB">
      <w:r w:rsidRPr="00DC01D0">
        <w:t xml:space="preserve">Jakmile </w:t>
      </w:r>
      <w:r w:rsidR="00EF326E">
        <w:t xml:space="preserve">je </w:t>
      </w:r>
      <w:r w:rsidRPr="00DC01D0">
        <w:t xml:space="preserve">vytvořen projekt, </w:t>
      </w:r>
      <w:r w:rsidR="00EF326E">
        <w:t xml:space="preserve">je </w:t>
      </w:r>
      <w:r w:rsidRPr="00DC01D0">
        <w:t xml:space="preserve">k dispozici </w:t>
      </w:r>
      <w:r w:rsidR="00EF326E">
        <w:t>„</w:t>
      </w:r>
      <w:proofErr w:type="spellStart"/>
      <w:r w:rsidR="00EF326E">
        <w:t>class</w:t>
      </w:r>
      <w:proofErr w:type="spellEnd"/>
      <w:r w:rsidRPr="00DC01D0">
        <w:t xml:space="preserve"> </w:t>
      </w:r>
      <w:proofErr w:type="spellStart"/>
      <w:r w:rsidRPr="00DC01D0">
        <w:t>mainActivity</w:t>
      </w:r>
      <w:proofErr w:type="spellEnd"/>
      <w:r w:rsidR="00EF326E">
        <w:t>“</w:t>
      </w:r>
      <w:r w:rsidRPr="00DC01D0">
        <w:t xml:space="preserve"> a její </w:t>
      </w:r>
      <w:r w:rsidR="00EF326E">
        <w:t>„</w:t>
      </w:r>
      <w:r w:rsidRPr="00DC01D0">
        <w:t xml:space="preserve">layout </w:t>
      </w:r>
      <w:proofErr w:type="spellStart"/>
      <w:r w:rsidRPr="00DC01D0">
        <w:t>a</w:t>
      </w:r>
      <w:r w:rsidR="00EF326E">
        <w:t>c</w:t>
      </w:r>
      <w:r w:rsidRPr="00DC01D0">
        <w:t>tivity_main</w:t>
      </w:r>
      <w:proofErr w:type="spellEnd"/>
      <w:r w:rsidR="00EF326E">
        <w:t>“</w:t>
      </w:r>
      <w:r w:rsidRPr="00DC01D0">
        <w:t xml:space="preserve">. </w:t>
      </w:r>
    </w:p>
    <w:p w14:paraId="3BF6F3F2" w14:textId="77777777" w:rsidR="009818E6" w:rsidRDefault="009818E6">
      <w:pPr>
        <w:spacing w:after="0" w:line="240" w:lineRule="auto"/>
        <w:jc w:val="left"/>
      </w:pPr>
      <w:r>
        <w:br w:type="page"/>
      </w:r>
    </w:p>
    <w:p w14:paraId="0BF96090" w14:textId="77777777" w:rsidR="005B13CB" w:rsidRDefault="009818E6" w:rsidP="009818E6">
      <w:pPr>
        <w:pStyle w:val="Nadpis2"/>
      </w:pPr>
      <w:bookmarkStart w:id="45" w:name="_Toc535232753"/>
      <w:r>
        <w:lastRenderedPageBreak/>
        <w:t>Struktura</w:t>
      </w:r>
      <w:bookmarkEnd w:id="45"/>
    </w:p>
    <w:p w14:paraId="1026BB57" w14:textId="77777777" w:rsidR="00584D71" w:rsidRDefault="009818E6" w:rsidP="00584D71">
      <w:pPr>
        <w:keepNext/>
        <w:jc w:val="center"/>
      </w:pPr>
      <w:r>
        <w:rPr>
          <w:noProof/>
        </w:rPr>
        <w:drawing>
          <wp:inline distT="0" distB="0" distL="0" distR="1270" wp14:anchorId="54BBC81C" wp14:editId="42F8B3F0">
            <wp:extent cx="5580380" cy="5243830"/>
            <wp:effectExtent l="0" t="0" r="1270" b="0"/>
            <wp:docPr id="4" name="Obrázek4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0012" w14:textId="0C428E0B" w:rsidR="00584D71" w:rsidRPr="00584D71" w:rsidRDefault="00584D71" w:rsidP="00584D71">
      <w:pPr>
        <w:pStyle w:val="Titulek"/>
        <w:rPr>
          <w:sz w:val="22"/>
          <w:szCs w:val="22"/>
        </w:rPr>
      </w:pPr>
      <w:r>
        <w:rPr>
          <w:sz w:val="22"/>
          <w:szCs w:val="22"/>
        </w:rPr>
        <w:t>Obr. 1</w:t>
      </w:r>
      <w:r w:rsidRPr="00584D71">
        <w:rPr>
          <w:sz w:val="22"/>
          <w:szCs w:val="22"/>
        </w:rPr>
        <w:t xml:space="preserve"> Struktura JSON</w:t>
      </w:r>
    </w:p>
    <w:p w14:paraId="2D9EFB89" w14:textId="77777777" w:rsidR="009818E6" w:rsidRDefault="009818E6">
      <w:pPr>
        <w:spacing w:after="0" w:line="240" w:lineRule="auto"/>
        <w:jc w:val="left"/>
      </w:pPr>
      <w:r>
        <w:br w:type="page"/>
      </w:r>
    </w:p>
    <w:p w14:paraId="5BECFA78" w14:textId="072B1488" w:rsidR="009818E6" w:rsidRPr="00E362C5" w:rsidRDefault="009818E6" w:rsidP="00E362C5">
      <w:pPr>
        <w:pStyle w:val="Nadpis2"/>
      </w:pPr>
      <w:bookmarkStart w:id="46" w:name="_Toc535232754"/>
      <w:proofErr w:type="spellStart"/>
      <w:r>
        <w:lastRenderedPageBreak/>
        <w:t>Activity</w:t>
      </w:r>
      <w:proofErr w:type="spellEnd"/>
      <w:r>
        <w:t xml:space="preserve"> </w:t>
      </w:r>
      <w:proofErr w:type="spellStart"/>
      <w:r>
        <w:t>main</w:t>
      </w:r>
      <w:bookmarkEnd w:id="46"/>
      <w:proofErr w:type="spellEnd"/>
    </w:p>
    <w:p w14:paraId="2D51BED0" w14:textId="56E78711" w:rsidR="006F7589" w:rsidRPr="00DC01D0" w:rsidRDefault="006F7589" w:rsidP="006F7589">
      <w:pPr>
        <w:pStyle w:val="Nadpis3"/>
      </w:pPr>
      <w:bookmarkStart w:id="47" w:name="_Toc535232755"/>
      <w:proofErr w:type="spellStart"/>
      <w:r w:rsidRPr="00DC01D0">
        <w:t>ListView</w:t>
      </w:r>
      <w:bookmarkEnd w:id="47"/>
      <w:proofErr w:type="spellEnd"/>
    </w:p>
    <w:p w14:paraId="3411F6A6" w14:textId="3969E606" w:rsidR="006F7589" w:rsidRPr="00DC01D0" w:rsidRDefault="00E362C5" w:rsidP="006F7589">
      <w:pPr>
        <w:ind w:left="720"/>
      </w:pPr>
      <w:r>
        <w:t>„</w:t>
      </w:r>
      <w:proofErr w:type="spellStart"/>
      <w:r w:rsidR="006F7589" w:rsidRPr="00DC01D0">
        <w:t>ListView</w:t>
      </w:r>
      <w:proofErr w:type="spellEnd"/>
      <w:r>
        <w:t>“</w:t>
      </w:r>
      <w:r w:rsidR="006F7589" w:rsidRPr="00DC01D0">
        <w:t xml:space="preserve"> je skupina zobrazení, která zobrazuje seznam rolovacích položek. Položky seznamu se automaticky vkládají do seznamu pomocí adaptéru,</w:t>
      </w:r>
      <w:r>
        <w:t xml:space="preserve"> který přenáší obsah ze zdroje. P</w:t>
      </w:r>
      <w:r w:rsidR="00EF326E">
        <w:t>racuje p</w:t>
      </w:r>
      <w:r>
        <w:t xml:space="preserve">odobně </w:t>
      </w:r>
      <w:r w:rsidR="006F7589" w:rsidRPr="00DC01D0">
        <w:t xml:space="preserve">jako pole nebo databázový dotaz a konvertuje každý výsledek položky do zobrazení, které je umístěno do seznamu. </w:t>
      </w:r>
    </w:p>
    <w:p w14:paraId="303003EA" w14:textId="5CEEE323" w:rsidR="006F7589" w:rsidRPr="00DC01D0" w:rsidRDefault="00EF326E" w:rsidP="00EF326E">
      <w:pPr>
        <w:ind w:left="720"/>
      </w:pPr>
      <w:r>
        <w:t>Pro tuto práci byl zvolen „</w:t>
      </w:r>
      <w:proofErr w:type="spellStart"/>
      <w:r>
        <w:t>ListView</w:t>
      </w:r>
      <w:proofErr w:type="spellEnd"/>
      <w:r>
        <w:t xml:space="preserve">“, který byl </w:t>
      </w:r>
      <w:r w:rsidR="006F7589" w:rsidRPr="00DC01D0">
        <w:t>graficky v</w:t>
      </w:r>
      <w:r>
        <w:t>ložen</w:t>
      </w:r>
      <w:r w:rsidR="006F7589" w:rsidRPr="00DC01D0">
        <w:t xml:space="preserve"> do </w:t>
      </w:r>
      <w:r w:rsidR="00E362C5">
        <w:t>„</w:t>
      </w:r>
      <w:r w:rsidR="006F7589" w:rsidRPr="00DC01D0">
        <w:t xml:space="preserve">layout </w:t>
      </w:r>
      <w:proofErr w:type="spellStart"/>
      <w:r w:rsidR="006F7589" w:rsidRPr="00DC01D0">
        <w:t>main_activity</w:t>
      </w:r>
      <w:proofErr w:type="spellEnd"/>
      <w:r w:rsidR="00E362C5">
        <w:t>“</w:t>
      </w:r>
      <w:r w:rsidR="006F7589" w:rsidRPr="00DC01D0">
        <w:t>. Pomůže jednoduše rolovat mezi položkami</w:t>
      </w:r>
      <w:r>
        <w:t xml:space="preserve">, které jsou </w:t>
      </w:r>
      <w:r w:rsidR="006F7589" w:rsidRPr="00DC01D0">
        <w:t xml:space="preserve">v něm vložené. Poté </w:t>
      </w:r>
      <w:r w:rsidR="00E362C5">
        <w:t>byla vytvořena</w:t>
      </w:r>
      <w:r w:rsidR="006F7589" w:rsidRPr="00DC01D0">
        <w:t xml:space="preserve"> </w:t>
      </w:r>
      <w:r>
        <w:t>„</w:t>
      </w:r>
      <w:proofErr w:type="spellStart"/>
      <w:r>
        <w:t>class</w:t>
      </w:r>
      <w:proofErr w:type="spellEnd"/>
      <w:r w:rsidR="006F7589" w:rsidRPr="00DC01D0">
        <w:t xml:space="preserve"> </w:t>
      </w:r>
      <w:r>
        <w:t>A</w:t>
      </w:r>
      <w:r w:rsidR="006F7589" w:rsidRPr="00DC01D0">
        <w:t>dapt</w:t>
      </w:r>
      <w:r>
        <w:t>e</w:t>
      </w:r>
      <w:r w:rsidR="006F7589" w:rsidRPr="00DC01D0">
        <w:t>r</w:t>
      </w:r>
      <w:r>
        <w:t>“</w:t>
      </w:r>
      <w:r w:rsidR="006F7589" w:rsidRPr="00DC01D0">
        <w:t>, kter</w:t>
      </w:r>
      <w:r>
        <w:t>á</w:t>
      </w:r>
      <w:r w:rsidR="006F7589" w:rsidRPr="00DC01D0">
        <w:t xml:space="preserve"> </w:t>
      </w:r>
      <w:r w:rsidR="000A732B">
        <w:t>pomáhá</w:t>
      </w:r>
      <w:r w:rsidR="006F7589" w:rsidRPr="00DC01D0">
        <w:t xml:space="preserve"> v zobrazení položek v </w:t>
      </w:r>
      <w:r w:rsidR="00E362C5">
        <w:t>„</w:t>
      </w:r>
      <w:proofErr w:type="spellStart"/>
      <w:r w:rsidR="006F7589" w:rsidRPr="00DC01D0">
        <w:t>ListView</w:t>
      </w:r>
      <w:proofErr w:type="spellEnd"/>
      <w:r w:rsidR="00E362C5">
        <w:t>“</w:t>
      </w:r>
      <w:r w:rsidR="006F7589" w:rsidRPr="00DC01D0">
        <w:t xml:space="preserve">. V </w:t>
      </w:r>
      <w:r w:rsidR="00E362C5">
        <w:t>„</w:t>
      </w:r>
      <w:proofErr w:type="spellStart"/>
      <w:r w:rsidR="006F7589" w:rsidRPr="00DC01D0">
        <w:t>activity</w:t>
      </w:r>
      <w:proofErr w:type="spellEnd"/>
      <w:r w:rsidR="006F7589" w:rsidRPr="00DC01D0">
        <w:t xml:space="preserve"> </w:t>
      </w:r>
      <w:proofErr w:type="spellStart"/>
      <w:r w:rsidR="006F7589" w:rsidRPr="00DC01D0">
        <w:t>main</w:t>
      </w:r>
      <w:proofErr w:type="spellEnd"/>
      <w:r w:rsidR="00E362C5">
        <w:t>“</w:t>
      </w:r>
      <w:r w:rsidR="006F7589" w:rsidRPr="00DC01D0">
        <w:t xml:space="preserve"> si vytvoříme funkci, která bude reagovat na kliknutí na tyto položky a </w:t>
      </w:r>
      <w:r>
        <w:t>odkazuje</w:t>
      </w:r>
      <w:r w:rsidR="006F7589" w:rsidRPr="00DC01D0">
        <w:t xml:space="preserve"> na další </w:t>
      </w:r>
      <w:r>
        <w:t>„</w:t>
      </w:r>
      <w:proofErr w:type="spellStart"/>
      <w:r>
        <w:t>activity</w:t>
      </w:r>
      <w:proofErr w:type="spellEnd"/>
      <w:r>
        <w:t>“</w:t>
      </w:r>
      <w:r w:rsidR="006F7589" w:rsidRPr="00DC01D0">
        <w:t xml:space="preserve">. Tato funkce už je předdefinována v jazyce </w:t>
      </w:r>
      <w:r w:rsidR="00E26275">
        <w:t>Java</w:t>
      </w:r>
      <w:r w:rsidR="000A732B">
        <w:t>.</w:t>
      </w:r>
    </w:p>
    <w:p w14:paraId="3D12F808" w14:textId="44211E49" w:rsidR="00772C40" w:rsidRPr="00DC01D0" w:rsidRDefault="00E362C5" w:rsidP="006F7589">
      <w:pPr>
        <w:ind w:left="720"/>
      </w:pPr>
      <w:r>
        <w:t>Je potřeba si tento objekt</w:t>
      </w:r>
      <w:r w:rsidR="00772C40" w:rsidRPr="00DC01D0">
        <w:t xml:space="preserve"> ve třídě inicializovat: </w:t>
      </w:r>
    </w:p>
    <w:p w14:paraId="2128E8E4" w14:textId="77777777" w:rsidR="006F2825" w:rsidRPr="006F2825" w:rsidRDefault="006F2825" w:rsidP="00781D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ListView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itemsListView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97B39A3" w14:textId="77777777" w:rsidR="006F2825" w:rsidRPr="006F2825" w:rsidRDefault="006F2825" w:rsidP="00781D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itemsListView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findViewById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R.id</w:t>
      </w:r>
      <w:proofErr w:type="gram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.itemsListView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CBC246" w14:textId="77777777" w:rsidR="005B13CB" w:rsidRPr="00DC01D0" w:rsidRDefault="005B13CB" w:rsidP="005B13CB">
      <w:pPr>
        <w:pStyle w:val="Nadpis3"/>
      </w:pPr>
      <w:bookmarkStart w:id="48" w:name="_Toc535232756"/>
      <w:r w:rsidRPr="00DC01D0">
        <w:t xml:space="preserve">Vytvoření nové </w:t>
      </w:r>
      <w:proofErr w:type="spellStart"/>
      <w:r w:rsidRPr="00DC01D0">
        <w:t>activity</w:t>
      </w:r>
      <w:bookmarkEnd w:id="48"/>
      <w:proofErr w:type="spellEnd"/>
    </w:p>
    <w:p w14:paraId="3DE8EA86" w14:textId="0CD95E2B" w:rsidR="00D15F9D" w:rsidRPr="00DC01D0" w:rsidRDefault="00045C2D" w:rsidP="005B13CB">
      <w:pPr>
        <w:ind w:left="709"/>
      </w:pPr>
      <w:r w:rsidRPr="00DC01D0">
        <w:t xml:space="preserve">Vytvoření nové </w:t>
      </w:r>
      <w:r w:rsidR="00E362C5">
        <w:t>„</w:t>
      </w:r>
      <w:proofErr w:type="spellStart"/>
      <w:r w:rsidRPr="00DC01D0">
        <w:t>a</w:t>
      </w:r>
      <w:r w:rsidR="00E362C5">
        <w:t>c</w:t>
      </w:r>
      <w:r w:rsidRPr="00DC01D0">
        <w:t>tivity</w:t>
      </w:r>
      <w:proofErr w:type="spellEnd"/>
      <w:r w:rsidR="00E362C5">
        <w:t>“</w:t>
      </w:r>
      <w:r w:rsidRPr="00DC01D0">
        <w:t xml:space="preserve"> je jednoduchá záležitost. Stačí </w:t>
      </w:r>
      <w:r w:rsidR="00194EFC" w:rsidRPr="00DC01D0">
        <w:t>pravým kliknutím myši na danou záložku vybrat „</w:t>
      </w:r>
      <w:proofErr w:type="spellStart"/>
      <w:r w:rsidR="00E362C5">
        <w:t>new</w:t>
      </w:r>
      <w:proofErr w:type="spellEnd"/>
      <w:r w:rsidR="00194EFC" w:rsidRPr="00DC01D0">
        <w:t>“ &gt; „</w:t>
      </w:r>
      <w:proofErr w:type="spellStart"/>
      <w:r w:rsidR="00194EFC" w:rsidRPr="00DC01D0">
        <w:t>activity</w:t>
      </w:r>
      <w:proofErr w:type="spellEnd"/>
      <w:r w:rsidR="00194EFC" w:rsidRPr="00DC01D0">
        <w:t>“ a potom si vybr</w:t>
      </w:r>
      <w:r w:rsidR="00D46875">
        <w:t>at</w:t>
      </w:r>
      <w:r w:rsidR="00CB6B1B" w:rsidRPr="00DC01D0">
        <w:t>,</w:t>
      </w:r>
      <w:r w:rsidR="00194EFC" w:rsidRPr="00DC01D0">
        <w:t xml:space="preserve"> zda chceme prázdnou či nějak předem upravenou</w:t>
      </w:r>
      <w:r w:rsidR="00D46875">
        <w:t xml:space="preserve"> „</w:t>
      </w:r>
      <w:proofErr w:type="spellStart"/>
      <w:r w:rsidR="00D46875">
        <w:t>activity</w:t>
      </w:r>
      <w:proofErr w:type="spellEnd"/>
      <w:r w:rsidR="00D46875">
        <w:t>“</w:t>
      </w:r>
      <w:r w:rsidR="00194EFC" w:rsidRPr="00DC01D0">
        <w:t>.</w:t>
      </w:r>
      <w:r w:rsidR="005B13CB" w:rsidRPr="00DC01D0">
        <w:t xml:space="preserve"> </w:t>
      </w:r>
      <w:r w:rsidR="00E362C5">
        <w:t>Pro tento projekt jsem si vybral prázdnou.</w:t>
      </w:r>
    </w:p>
    <w:p w14:paraId="2B79E129" w14:textId="70D784CB" w:rsidR="006F2825" w:rsidRDefault="00D46875" w:rsidP="005B13CB">
      <w:pPr>
        <w:ind w:left="709"/>
      </w:pPr>
      <w:r>
        <w:t>Do této</w:t>
      </w:r>
      <w:r w:rsidR="00772C40" w:rsidRPr="00DC01D0">
        <w:t xml:space="preserve"> </w:t>
      </w:r>
      <w:r>
        <w:t>„</w:t>
      </w:r>
      <w:proofErr w:type="spellStart"/>
      <w:r>
        <w:t>activity</w:t>
      </w:r>
      <w:proofErr w:type="spellEnd"/>
      <w:r>
        <w:t>“</w:t>
      </w:r>
      <w:r w:rsidR="00772C40" w:rsidRPr="00DC01D0">
        <w:t xml:space="preserve"> si taktéž graficky přidáme </w:t>
      </w:r>
      <w:r w:rsidR="00E362C5">
        <w:t>„</w:t>
      </w:r>
      <w:proofErr w:type="spellStart"/>
      <w:r w:rsidR="00772C40" w:rsidRPr="00DC01D0">
        <w:t>ListView</w:t>
      </w:r>
      <w:proofErr w:type="spellEnd"/>
      <w:r w:rsidR="00E362C5">
        <w:t>“</w:t>
      </w:r>
      <w:r w:rsidR="00772C40" w:rsidRPr="00DC01D0">
        <w:t>.</w:t>
      </w:r>
      <w:r w:rsidR="00DC01D0" w:rsidRPr="00DC01D0">
        <w:t xml:space="preserve"> </w:t>
      </w:r>
      <w:r w:rsidR="008231BB" w:rsidRPr="00DC01D0">
        <w:t>Samozřejmě</w:t>
      </w:r>
      <w:r w:rsidR="00DC01D0" w:rsidRPr="00DC01D0">
        <w:t xml:space="preserve"> mu dáme ID odlišné od minulého </w:t>
      </w:r>
      <w:r w:rsidR="00E362C5">
        <w:t>„</w:t>
      </w:r>
      <w:proofErr w:type="spellStart"/>
      <w:r w:rsidR="00DC01D0" w:rsidRPr="00DC01D0">
        <w:t>ListView</w:t>
      </w:r>
      <w:proofErr w:type="spellEnd"/>
      <w:r w:rsidR="00E362C5">
        <w:t>“</w:t>
      </w:r>
      <w:r w:rsidR="00DC01D0" w:rsidRPr="00DC01D0">
        <w:t>.</w:t>
      </w:r>
    </w:p>
    <w:p w14:paraId="3C5EC7DA" w14:textId="77777777" w:rsidR="006F2825" w:rsidRDefault="006F2825">
      <w:pPr>
        <w:spacing w:after="0" w:line="240" w:lineRule="auto"/>
        <w:jc w:val="left"/>
      </w:pPr>
      <w:r>
        <w:br w:type="page"/>
      </w:r>
    </w:p>
    <w:p w14:paraId="7DBFAA7F" w14:textId="77777777" w:rsidR="00194EFC" w:rsidRPr="00DC01D0" w:rsidRDefault="00194EFC" w:rsidP="005B13CB">
      <w:pPr>
        <w:pStyle w:val="Nadpis3"/>
      </w:pPr>
      <w:bookmarkStart w:id="49" w:name="_Toc535232757"/>
      <w:r w:rsidRPr="00DC01D0">
        <w:lastRenderedPageBreak/>
        <w:t>Přepínaní mezi aktivitami</w:t>
      </w:r>
      <w:bookmarkEnd w:id="49"/>
    </w:p>
    <w:p w14:paraId="3CFCCAB7" w14:textId="4049FB61"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E362C5">
        <w:t>je potřeba ji</w:t>
      </w:r>
      <w:r w:rsidR="00962C7C" w:rsidRPr="00DC01D0">
        <w:t xml:space="preserve"> inic</w:t>
      </w:r>
      <w:r w:rsidRPr="00DC01D0">
        <w:t>ializovat.</w:t>
      </w:r>
    </w:p>
    <w:p w14:paraId="341E9232" w14:textId="7CDF3AA9" w:rsidR="006F2825" w:rsidRPr="006F2825" w:rsidRDefault="006F2825" w:rsidP="00781D5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Intent showDetailActivity = </w:t>
      </w: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Intent(getApplicationContext(), DetailActivity.</w:t>
      </w:r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ADA6227" w14:textId="77777777" w:rsidR="006F2825" w:rsidRDefault="006F2825" w:rsidP="001B367D">
      <w:pPr>
        <w:ind w:left="709"/>
      </w:pPr>
    </w:p>
    <w:p w14:paraId="2AFAB7A3" w14:textId="77777777"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14:paraId="7920FFC8" w14:textId="77777777" w:rsidR="006F2825" w:rsidRPr="006F2825" w:rsidRDefault="006F2825" w:rsidP="00781D5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startActivity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showDetailActivity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0189E1" w14:textId="77777777" w:rsidR="006F2825" w:rsidRDefault="006F2825" w:rsidP="001B367D">
      <w:pPr>
        <w:ind w:left="709"/>
      </w:pPr>
    </w:p>
    <w:p w14:paraId="5FA2B592" w14:textId="4F49E2D6" w:rsidR="006F7589" w:rsidRPr="00DC01D0" w:rsidRDefault="00E362C5" w:rsidP="001B367D">
      <w:pPr>
        <w:ind w:left="709"/>
      </w:pPr>
      <w:r>
        <w:t xml:space="preserve">Tento kousek kódu byl vložen </w:t>
      </w:r>
      <w:r w:rsidR="006F7589" w:rsidRPr="00DC01D0">
        <w:t>do funkce</w:t>
      </w:r>
      <w:r w:rsidR="00EB4FF2" w:rsidRPr="00DC01D0">
        <w:t>,</w:t>
      </w:r>
      <w:r w:rsidR="006F7589" w:rsidRPr="00DC01D0">
        <w:t xml:space="preserve"> která reaguje na kliknutí.</w:t>
      </w:r>
    </w:p>
    <w:p w14:paraId="001C7A16" w14:textId="7AFF7CBA" w:rsidR="00962C7C" w:rsidRPr="00DC01D0" w:rsidRDefault="00E362C5" w:rsidP="00962C7C">
      <w:pPr>
        <w:pStyle w:val="Nadpis3"/>
      </w:pPr>
      <w:r>
        <w:t xml:space="preserve"> </w:t>
      </w:r>
      <w:bookmarkStart w:id="50" w:name="_Toc535232758"/>
      <w:r w:rsidR="00962C7C" w:rsidRPr="00DC01D0">
        <w:t>Posílání proměnné mezi aktivitami</w:t>
      </w:r>
      <w:bookmarkEnd w:id="50"/>
    </w:p>
    <w:p w14:paraId="5F843B83" w14:textId="152D1C1B" w:rsidR="00D15F9D" w:rsidRPr="00DC01D0" w:rsidRDefault="00E362C5" w:rsidP="00962C7C">
      <w:pPr>
        <w:ind w:left="709"/>
      </w:pPr>
      <w:r>
        <w:t xml:space="preserve">U této činnosti je potřeba </w:t>
      </w:r>
      <w:r w:rsidR="00962C7C" w:rsidRPr="00DC01D0">
        <w:t xml:space="preserve">dávat pozor na správné indexovaní proměnných. Tato činnost </w:t>
      </w:r>
      <w:r w:rsidR="00D15F9D" w:rsidRPr="00DC01D0">
        <w:t>má dvě fáze. Nejprve si v </w:t>
      </w:r>
      <w:r>
        <w:t>„</w:t>
      </w:r>
      <w:proofErr w:type="spellStart"/>
      <w:r w:rsidR="00D15F9D" w:rsidRPr="00DC01D0">
        <w:t>activit</w:t>
      </w:r>
      <w:r w:rsidR="00D46875">
        <w:t>y</w:t>
      </w:r>
      <w:proofErr w:type="spellEnd"/>
      <w:r>
        <w:t>“</w:t>
      </w:r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</w:t>
      </w:r>
      <w:r w:rsidR="00F81080">
        <w:t>následující ukázku kódu</w:t>
      </w:r>
      <w:r w:rsidR="00F40CBD">
        <w:t>,</w:t>
      </w:r>
      <w:r w:rsidR="00F81080">
        <w:t xml:space="preserve"> který umož</w:t>
      </w:r>
      <w:r w:rsidR="00D46875">
        <w:t>ňuje</w:t>
      </w:r>
      <w:r w:rsidR="00F81080">
        <w:t xml:space="preserve"> přeposílání proměnných.</w:t>
      </w:r>
      <w:r w:rsidR="00EB4FF2" w:rsidRPr="00DC01D0">
        <w:t xml:space="preserve"> </w:t>
      </w:r>
      <w:r w:rsidR="00F81080">
        <w:t>V tomto projektu to</w:t>
      </w:r>
      <w:r w:rsidR="00EB4FF2" w:rsidRPr="00DC01D0">
        <w:t xml:space="preserve"> bude konkrétně ve funkci při kliknutí.</w:t>
      </w:r>
    </w:p>
    <w:p w14:paraId="5C1C33DB" w14:textId="77777777" w:rsidR="006F2825" w:rsidRPr="006F2825" w:rsidRDefault="006F2825" w:rsidP="00781D5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showDetailActivity.putExtra(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"com.example.michal.SHIELD"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shields);  </w:t>
      </w:r>
    </w:p>
    <w:p w14:paraId="40FE3E03" w14:textId="77777777" w:rsidR="006F2825" w:rsidRDefault="006F2825" w:rsidP="00EB4FF2">
      <w:pPr>
        <w:ind w:left="709"/>
      </w:pPr>
    </w:p>
    <w:p w14:paraId="6ECEF883" w14:textId="4FCFB330" w:rsidR="00EB4FF2" w:rsidRPr="00DC01D0" w:rsidRDefault="00D15F9D" w:rsidP="00EB4FF2">
      <w:pPr>
        <w:ind w:left="709"/>
      </w:pPr>
      <w:r w:rsidRPr="00DC01D0">
        <w:t xml:space="preserve">Ve druhé </w:t>
      </w:r>
      <w:r w:rsidR="006F2825">
        <w:t>„</w:t>
      </w:r>
      <w:proofErr w:type="spellStart"/>
      <w:r w:rsidRPr="00DC01D0">
        <w:t>activit</w:t>
      </w:r>
      <w:r w:rsidR="00D46875">
        <w:t>y</w:t>
      </w:r>
      <w:proofErr w:type="spellEnd"/>
      <w:r w:rsidR="006F2825">
        <w:t>“</w:t>
      </w:r>
      <w:r w:rsidRPr="00DC01D0">
        <w:t xml:space="preserve"> tento dopis vybalíme. </w:t>
      </w:r>
      <w:r w:rsidR="00D46875">
        <w:t>Lze</w:t>
      </w:r>
      <w:r w:rsidRPr="00DC01D0">
        <w:t xml:space="preserve"> posílat jakýkoliv typ proměnných, avšak pak </w:t>
      </w:r>
      <w:r w:rsidR="00D46875">
        <w:t>je potřeba</w:t>
      </w:r>
      <w:r w:rsidRPr="00DC01D0">
        <w:t xml:space="preserve"> přizpůsobit i kód. </w:t>
      </w:r>
      <w:r w:rsidR="005513A2" w:rsidRPr="00DC01D0">
        <w:t>A to změn</w:t>
      </w:r>
      <w:r w:rsidR="00EB4FF2" w:rsidRPr="00DC01D0">
        <w:t xml:space="preserve">ou v názvu a atributech funkcí </w:t>
      </w:r>
      <w:r w:rsidR="00D46875">
        <w:t>„</w:t>
      </w:r>
      <w:proofErr w:type="spellStart"/>
      <w:r w:rsidR="005513A2" w:rsidRPr="00DC01D0">
        <w:t>getExtra</w:t>
      </w:r>
      <w:proofErr w:type="spellEnd"/>
      <w:r w:rsidR="005513A2" w:rsidRPr="00DC01D0">
        <w:t>()</w:t>
      </w:r>
      <w:r w:rsidR="00D46875">
        <w:t>“</w:t>
      </w:r>
      <w:r w:rsidR="00EB4FF2" w:rsidRPr="00DC01D0">
        <w:t>.</w:t>
      </w:r>
    </w:p>
    <w:p w14:paraId="55BA603D" w14:textId="77777777" w:rsidR="006F2825" w:rsidRPr="006F2825" w:rsidRDefault="006F2825" w:rsidP="00781D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Intent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 =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getIntent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3DA2ED6" w14:textId="4087F253" w:rsidR="006F2825" w:rsidRPr="006F2825" w:rsidRDefault="006F2825" w:rsidP="00781D5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 =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in.getIntExtra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"com.example.michal.</w:t>
      </w:r>
      <w:proofErr w:type="gram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ITEM"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,-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</w:t>
      </w:r>
      <w:proofErr w:type="gram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683890" w14:textId="77777777" w:rsidR="006F2825" w:rsidRDefault="006F2825" w:rsidP="00772C40">
      <w:pPr>
        <w:ind w:left="709"/>
      </w:pPr>
    </w:p>
    <w:p w14:paraId="6A73F450" w14:textId="00EE2D81" w:rsidR="00EB4FF2" w:rsidRPr="00DC01D0" w:rsidRDefault="00F81080" w:rsidP="00772C40">
      <w:pPr>
        <w:ind w:left="709"/>
      </w:pPr>
      <w:r>
        <w:t xml:space="preserve">Byly získávány </w:t>
      </w:r>
      <w:r w:rsidR="00EB4FF2" w:rsidRPr="00DC01D0">
        <w:t xml:space="preserve">v rozdělovači </w:t>
      </w:r>
      <w:r w:rsidR="006F2825">
        <w:t>„</w:t>
      </w:r>
      <w:proofErr w:type="spellStart"/>
      <w:r w:rsidR="00EB4FF2" w:rsidRPr="00DC01D0">
        <w:t>switch</w:t>
      </w:r>
      <w:proofErr w:type="spellEnd"/>
      <w:r w:rsidR="006F2825">
        <w:t>“</w:t>
      </w:r>
      <w:r w:rsidR="00EB4FF2" w:rsidRPr="00DC01D0">
        <w:t>, protože jsem si posílal hodnoty, které byly různé podle toho na jakou položku z </w:t>
      </w:r>
      <w:r w:rsidR="006F2825">
        <w:t>„</w:t>
      </w:r>
      <w:proofErr w:type="spellStart"/>
      <w:r w:rsidR="00EB4FF2" w:rsidRPr="00DC01D0">
        <w:t>ListView</w:t>
      </w:r>
      <w:proofErr w:type="spellEnd"/>
      <w:r w:rsidR="006F2825">
        <w:t>“</w:t>
      </w:r>
      <w:r w:rsidR="00EB4FF2" w:rsidRPr="00DC01D0">
        <w:t xml:space="preserve"> </w:t>
      </w:r>
      <w:r w:rsidR="006775E9">
        <w:t>klineme</w:t>
      </w:r>
      <w:r w:rsidR="00EB4FF2" w:rsidRPr="00DC01D0">
        <w:t xml:space="preserve">. Toto všechno </w:t>
      </w:r>
      <w:r w:rsidR="006775E9">
        <w:t>bylo zkoušeno</w:t>
      </w:r>
      <w:r w:rsidR="00EB4FF2" w:rsidRPr="00DC01D0">
        <w:t xml:space="preserve"> pomo</w:t>
      </w:r>
      <w:r w:rsidR="006775E9">
        <w:t>cí obyčejných proměnných, které byly vytvořeny</w:t>
      </w:r>
      <w:r w:rsidR="00EB4FF2" w:rsidRPr="00DC01D0">
        <w:t xml:space="preserve"> </w:t>
      </w:r>
      <w:r>
        <w:t>jako testovací verz</w:t>
      </w:r>
      <w:r w:rsidR="006775E9">
        <w:t>e</w:t>
      </w:r>
      <w:r w:rsidR="00EB4FF2" w:rsidRPr="00DC01D0">
        <w:t>.</w:t>
      </w:r>
    </w:p>
    <w:p w14:paraId="7D708071" w14:textId="77777777" w:rsidR="005513A2" w:rsidRPr="00DC01D0" w:rsidRDefault="005513A2" w:rsidP="005513A2">
      <w:pPr>
        <w:pStyle w:val="Nadpis2"/>
      </w:pPr>
      <w:bookmarkStart w:id="51" w:name="_Toc535232759"/>
      <w:r w:rsidRPr="00DC01D0">
        <w:t xml:space="preserve">JSON </w:t>
      </w:r>
      <w:proofErr w:type="spellStart"/>
      <w:r w:rsidRPr="00DC01D0">
        <w:t>parsing</w:t>
      </w:r>
      <w:bookmarkEnd w:id="51"/>
      <w:proofErr w:type="spellEnd"/>
    </w:p>
    <w:p w14:paraId="5FFC7805" w14:textId="560FBD69" w:rsidR="009818E6" w:rsidRDefault="005513A2" w:rsidP="00194EFC">
      <w:pPr>
        <w:ind w:left="709"/>
      </w:pPr>
      <w:r w:rsidRPr="00DC01D0">
        <w:t xml:space="preserve">Jazyk </w:t>
      </w:r>
      <w:r w:rsidR="00E26275">
        <w:t>JAVA</w:t>
      </w:r>
      <w:r w:rsidRPr="00DC01D0">
        <w:t xml:space="preserve"> má knihovny určené k </w:t>
      </w:r>
      <w:proofErr w:type="spellStart"/>
      <w:r w:rsidRPr="00DC01D0">
        <w:t>parsování</w:t>
      </w:r>
      <w:proofErr w:type="spellEnd"/>
      <w:r w:rsidRPr="00DC01D0">
        <w:t xml:space="preserve"> JSON souborů a proto </w:t>
      </w:r>
      <w:r w:rsidR="00D46875">
        <w:t>bylo očekáváno</w:t>
      </w:r>
      <w:r w:rsidRPr="00DC01D0">
        <w:t xml:space="preserve">, že to bude jednoduchá a rychlá záležitost. </w:t>
      </w:r>
      <w:r w:rsidR="00D46875">
        <w:t>Bohužel tomu tak nebylo</w:t>
      </w:r>
      <w:r w:rsidRPr="00DC01D0">
        <w:t xml:space="preserve">. </w:t>
      </w:r>
      <w:r w:rsidR="000229AF">
        <w:t xml:space="preserve">V rámci </w:t>
      </w:r>
      <w:r w:rsidR="000229AF">
        <w:lastRenderedPageBreak/>
        <w:t>práce se objevila</w:t>
      </w:r>
      <w:r w:rsidRPr="00DC01D0">
        <w:t xml:space="preserve"> pr</w:t>
      </w:r>
      <w:r w:rsidR="000229AF">
        <w:t>oblematika která, určovala, kde by se to mělo</w:t>
      </w:r>
      <w:r w:rsidRPr="00DC01D0">
        <w:t xml:space="preserve"> </w:t>
      </w:r>
      <w:r w:rsidR="000229AF">
        <w:t>„</w:t>
      </w:r>
      <w:proofErr w:type="spellStart"/>
      <w:r w:rsidRPr="00DC01D0">
        <w:t>parsovat</w:t>
      </w:r>
      <w:proofErr w:type="spellEnd"/>
      <w:r w:rsidR="000229AF">
        <w:t xml:space="preserve">“, aby se </w:t>
      </w:r>
      <w:r w:rsidRPr="00DC01D0">
        <w:t xml:space="preserve">to už zobrazilo přesně tam, kde </w:t>
      </w:r>
      <w:r w:rsidR="000229AF">
        <w:t>bylo potřeba a kdy bylo potřeba</w:t>
      </w:r>
      <w:r w:rsidRPr="00DC01D0">
        <w:t xml:space="preserve">. </w:t>
      </w:r>
      <w:r w:rsidR="00E90119" w:rsidRPr="00DC01D0">
        <w:t xml:space="preserve">Nakonec </w:t>
      </w:r>
      <w:r w:rsidR="000229AF">
        <w:t>byl</w:t>
      </w:r>
      <w:r w:rsidR="00D46875">
        <w:t>a</w:t>
      </w:r>
      <w:r w:rsidR="000229AF">
        <w:t xml:space="preserve"> zvolen</w:t>
      </w:r>
      <w:r w:rsidR="00D46875">
        <w:t>a</w:t>
      </w:r>
      <w:r w:rsidR="00E90119" w:rsidRPr="00DC01D0">
        <w:t xml:space="preserve"> asynchronní funkce.</w:t>
      </w:r>
      <w:r w:rsidR="000229AF">
        <w:t xml:space="preserve"> </w:t>
      </w:r>
      <w:r w:rsidR="00772C40" w:rsidRPr="00DC01D0">
        <w:t xml:space="preserve"> JSON soubory </w:t>
      </w:r>
      <w:r w:rsidR="000229AF">
        <w:t>byly uloženy</w:t>
      </w:r>
      <w:r w:rsidR="00E466F8" w:rsidRPr="00DC01D0">
        <w:t xml:space="preserve"> na internetových stránkách, </w:t>
      </w:r>
      <w:r w:rsidR="000229AF">
        <w:t>díky čemuž se objevila zcela jiná komplikace, která musela být vyřešena.</w:t>
      </w:r>
    </w:p>
    <w:p w14:paraId="2D79D7BF" w14:textId="1B25C745" w:rsidR="009818E6" w:rsidRPr="006F2825" w:rsidRDefault="009818E6" w:rsidP="006F2825">
      <w:pPr>
        <w:pStyle w:val="Nadpis3"/>
      </w:pPr>
      <w:bookmarkStart w:id="52" w:name="_Toc535232760"/>
      <w:r w:rsidRPr="006F2825">
        <w:t>Struktura JSON souboru</w:t>
      </w:r>
      <w:bookmarkEnd w:id="52"/>
    </w:p>
    <w:p w14:paraId="365677AE" w14:textId="10B65983" w:rsidR="009818E6" w:rsidRDefault="009818E6" w:rsidP="009818E6">
      <w:pPr>
        <w:ind w:left="709"/>
      </w:pPr>
      <w:r>
        <w:t xml:space="preserve">Data </w:t>
      </w:r>
      <w:r w:rsidR="000229AF">
        <w:t>byla převzata</w:t>
      </w:r>
      <w:r>
        <w:t xml:space="preserve"> z internetových stránek nebo jiných JSON souborů, které</w:t>
      </w:r>
      <w:r w:rsidR="000229AF">
        <w:t xml:space="preserve"> jsou </w:t>
      </w:r>
      <w:r w:rsidR="007E38CB">
        <w:t>zprostředkovány na internetových stránkách</w:t>
      </w:r>
      <w:r>
        <w:t>. Struktura JSON souborů je velmi primitivní a skládá se jenom z jednoduchých o</w:t>
      </w:r>
      <w:r w:rsidR="007E38CB">
        <w:t>bjektů, atributů</w:t>
      </w:r>
      <w:r>
        <w:t xml:space="preserve"> a </w:t>
      </w:r>
      <w:r w:rsidR="007E38CB">
        <w:t xml:space="preserve">jejich </w:t>
      </w:r>
      <w:r>
        <w:t>hodnotami.</w:t>
      </w:r>
    </w:p>
    <w:p w14:paraId="38068024" w14:textId="26D7480A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[{  </w:t>
      </w:r>
    </w:p>
    <w:p w14:paraId="6C6EBF24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Adarza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Kavat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FA7AEA7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description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"Piercing 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eyes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reflect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deadly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instincts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."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EE43023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health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40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3175EBE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shield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70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29A896D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armor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50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D96CB60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stamina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8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D05053B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power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100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4A67CBB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"type"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Pets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20BD2AB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imageName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"adarza-kavat.png"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9DE7ED" w14:textId="77777777" w:rsidR="006F2825" w:rsidRPr="006F2825" w:rsidRDefault="006F2825" w:rsidP="00781D5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},...]  </w:t>
      </w:r>
    </w:p>
    <w:p w14:paraId="3073B43A" w14:textId="4283093F" w:rsidR="009818E6" w:rsidRPr="009818E6" w:rsidRDefault="009818E6" w:rsidP="006F2825">
      <w:pPr>
        <w:pStyle w:val="Zkladntext"/>
        <w:jc w:val="left"/>
      </w:pPr>
    </w:p>
    <w:p w14:paraId="61D5DDC0" w14:textId="77777777" w:rsidR="005513A2" w:rsidRPr="00DC01D0" w:rsidRDefault="00E90119" w:rsidP="00E90119">
      <w:pPr>
        <w:pStyle w:val="Nadpis3"/>
      </w:pPr>
      <w:bookmarkStart w:id="53" w:name="_Toc535232761"/>
      <w:r w:rsidRPr="00DC01D0">
        <w:t>Přístup k internetu</w:t>
      </w:r>
      <w:bookmarkEnd w:id="53"/>
    </w:p>
    <w:p w14:paraId="64A8EFEE" w14:textId="2D598300" w:rsidR="00E90119" w:rsidRPr="00DC01D0" w:rsidRDefault="007E38CB" w:rsidP="00E90119">
      <w:pPr>
        <w:ind w:left="709"/>
      </w:pPr>
      <w:r>
        <w:t xml:space="preserve">Aby </w:t>
      </w:r>
      <w:r w:rsidR="00E90119" w:rsidRPr="00DC01D0">
        <w:t>aplikace mohla přistupovat k </w:t>
      </w:r>
      <w:proofErr w:type="gramStart"/>
      <w:r w:rsidR="00E90119" w:rsidRPr="00DC01D0">
        <w:t>internetu a využívat</w:t>
      </w:r>
      <w:proofErr w:type="gramEnd"/>
      <w:r w:rsidR="00E90119" w:rsidRPr="00DC01D0">
        <w:t xml:space="preserve"> informace z něho získané musíme si toto povolit v souboru </w:t>
      </w:r>
      <w:r w:rsidR="00D46875">
        <w:t>„</w:t>
      </w:r>
      <w:r w:rsidR="00E90119" w:rsidRPr="00DC01D0">
        <w:t>AndroidManifest.xml</w:t>
      </w:r>
      <w:r w:rsidR="00D46875">
        <w:t>“</w:t>
      </w:r>
      <w:r w:rsidR="00E90119" w:rsidRPr="00DC01D0">
        <w:t>. Příkazem:</w:t>
      </w:r>
    </w:p>
    <w:p w14:paraId="75AA1C1B" w14:textId="77777777" w:rsidR="006F2825" w:rsidRPr="006F2825" w:rsidRDefault="006F2825" w:rsidP="00781D50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uses-permission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android:name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android.permission.INTERNET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/&gt;  </w:t>
      </w:r>
    </w:p>
    <w:p w14:paraId="1A051E63" w14:textId="77777777" w:rsidR="006F2825" w:rsidRDefault="006F2825" w:rsidP="00E90119">
      <w:pPr>
        <w:ind w:left="709"/>
      </w:pPr>
    </w:p>
    <w:p w14:paraId="44C82FB8" w14:textId="0F6FD1BA" w:rsidR="009818E6" w:rsidRDefault="00E90119" w:rsidP="00E90119">
      <w:pPr>
        <w:ind w:left="709"/>
      </w:pPr>
      <w:r w:rsidRPr="00DC01D0">
        <w:t xml:space="preserve">Poté </w:t>
      </w:r>
      <w:r w:rsidR="00834697">
        <w:t>byla vytvořena</w:t>
      </w:r>
      <w:r w:rsidRPr="00DC01D0">
        <w:t xml:space="preserve"> tříd</w:t>
      </w:r>
      <w:r w:rsidR="00834697">
        <w:t>a</w:t>
      </w:r>
      <w:r w:rsidR="00E466F8" w:rsidRPr="00DC01D0">
        <w:t>,</w:t>
      </w:r>
      <w:r w:rsidRPr="00DC01D0">
        <w:t xml:space="preserve"> která zajist</w:t>
      </w:r>
      <w:r w:rsidR="00D46875">
        <w:t>ila</w:t>
      </w:r>
      <w:r w:rsidRPr="00DC01D0">
        <w:t xml:space="preserve"> ověření internetové adresy a </w:t>
      </w:r>
      <w:r w:rsidR="00E466F8" w:rsidRPr="00DC01D0">
        <w:t>zajist</w:t>
      </w:r>
      <w:r w:rsidR="00D46875">
        <w:t>ila</w:t>
      </w:r>
      <w:r w:rsidR="00E466F8" w:rsidRPr="00DC01D0">
        <w:t xml:space="preserve"> přijetí dat z JSON souboru v</w:t>
      </w:r>
      <w:r w:rsidR="00B45D6C">
        <w:t> datovém typu</w:t>
      </w:r>
      <w:r w:rsidR="00E466F8" w:rsidRPr="00DC01D0">
        <w:t xml:space="preserve"> </w:t>
      </w:r>
      <w:proofErr w:type="spellStart"/>
      <w:r w:rsidR="00E466F8" w:rsidRPr="00DC01D0">
        <w:t>string</w:t>
      </w:r>
      <w:proofErr w:type="spellEnd"/>
      <w:r w:rsidR="00E466F8" w:rsidRPr="00DC01D0">
        <w:t>.</w:t>
      </w:r>
    </w:p>
    <w:p w14:paraId="4EDB726B" w14:textId="77777777" w:rsidR="009818E6" w:rsidRDefault="009818E6">
      <w:pPr>
        <w:spacing w:after="0" w:line="240" w:lineRule="auto"/>
        <w:jc w:val="left"/>
      </w:pPr>
      <w:r>
        <w:br w:type="page"/>
      </w:r>
    </w:p>
    <w:p w14:paraId="53C16523" w14:textId="77777777" w:rsidR="00E90119" w:rsidRPr="00DC01D0" w:rsidRDefault="00E90119" w:rsidP="00E90119">
      <w:pPr>
        <w:ind w:left="709"/>
      </w:pPr>
    </w:p>
    <w:p w14:paraId="3D51C9A1" w14:textId="77777777" w:rsidR="00E90119" w:rsidRPr="00DC01D0" w:rsidRDefault="00E90119" w:rsidP="00E90119">
      <w:pPr>
        <w:pStyle w:val="Nadpis3"/>
      </w:pPr>
      <w:bookmarkStart w:id="54" w:name="_Toc535232762"/>
      <w:proofErr w:type="spellStart"/>
      <w:r w:rsidRPr="00DC01D0">
        <w:t>Parsování</w:t>
      </w:r>
      <w:bookmarkEnd w:id="54"/>
      <w:proofErr w:type="spellEnd"/>
    </w:p>
    <w:p w14:paraId="05B0FE22" w14:textId="69D22AB0" w:rsidR="00EB4FF2" w:rsidRPr="00DC01D0" w:rsidRDefault="00EB4FF2" w:rsidP="00EB4FF2">
      <w:pPr>
        <w:ind w:left="720"/>
      </w:pPr>
      <w:r w:rsidRPr="00DC01D0">
        <w:t xml:space="preserve">Samotné </w:t>
      </w:r>
      <w:r w:rsidR="007E38CB">
        <w:t>„</w:t>
      </w:r>
      <w:proofErr w:type="spellStart"/>
      <w:r w:rsidRPr="00DC01D0">
        <w:t>parsování</w:t>
      </w:r>
      <w:proofErr w:type="spellEnd"/>
      <w:r w:rsidR="007E38CB">
        <w:t>“</w:t>
      </w:r>
      <w:r w:rsidRPr="00DC01D0">
        <w:t xml:space="preserve"> </w:t>
      </w:r>
      <w:r w:rsidR="007E38CB">
        <w:t xml:space="preserve">je řešeno </w:t>
      </w:r>
      <w:r w:rsidR="00834697">
        <w:t xml:space="preserve">v </w:t>
      </w:r>
      <w:r w:rsidRPr="00DC01D0">
        <w:t xml:space="preserve">druhé </w:t>
      </w:r>
      <w:r w:rsidR="007E38CB">
        <w:t>„</w:t>
      </w:r>
      <w:proofErr w:type="spellStart"/>
      <w:r w:rsidRPr="00DC01D0">
        <w:t>activit</w:t>
      </w:r>
      <w:r w:rsidR="00B45D6C">
        <w:t>y</w:t>
      </w:r>
      <w:proofErr w:type="spellEnd"/>
      <w:r w:rsidR="007E38CB">
        <w:t>“</w:t>
      </w:r>
      <w:r w:rsidRPr="00DC01D0">
        <w:t xml:space="preserve">, kde </w:t>
      </w:r>
      <w:r w:rsidR="007E38CB">
        <w:t>pro ni byla vytvořena</w:t>
      </w:r>
      <w:r w:rsidRPr="00DC01D0">
        <w:t xml:space="preserve"> </w:t>
      </w:r>
      <w:r w:rsidR="008231BB" w:rsidRPr="00DC01D0">
        <w:t>asynchronní</w:t>
      </w:r>
      <w:r w:rsidRPr="00DC01D0">
        <w:t xml:space="preserve"> funkce.</w:t>
      </w:r>
    </w:p>
    <w:p w14:paraId="72120D41" w14:textId="706F1EF7" w:rsidR="00E90119" w:rsidRPr="00DC01D0" w:rsidRDefault="00E90119" w:rsidP="00E90119">
      <w:pPr>
        <w:ind w:left="709"/>
      </w:pPr>
      <w:r w:rsidRPr="00DC01D0">
        <w:t>V </w:t>
      </w:r>
      <w:r w:rsidR="008231BB" w:rsidRPr="00DC01D0">
        <w:t>asynchronní</w:t>
      </w:r>
      <w:r w:rsidRPr="00DC01D0">
        <w:t xml:space="preserve"> funkci „</w:t>
      </w:r>
      <w:proofErr w:type="spellStart"/>
      <w:r w:rsidRPr="00DC01D0">
        <w:t>DoInBackground</w:t>
      </w:r>
      <w:proofErr w:type="spellEnd"/>
      <w:r w:rsidRPr="00DC01D0">
        <w:t xml:space="preserve">“ </w:t>
      </w:r>
      <w:r w:rsidR="00E466F8" w:rsidRPr="00DC01D0">
        <w:t xml:space="preserve">si inicializujeme třídu, která nám zajišťuje komunikování s internetovou adresou. Pokud máme více stránek s JSON soubory můžeme si je posílat do této třídy postupně pomocí </w:t>
      </w:r>
      <w:proofErr w:type="spellStart"/>
      <w:r w:rsidR="00E466F8" w:rsidRPr="00DC01D0">
        <w:t>switche</w:t>
      </w:r>
      <w:proofErr w:type="spellEnd"/>
      <w:r w:rsidR="00E466F8" w:rsidRPr="00DC01D0">
        <w:t xml:space="preserve"> či jiného přepínače.</w:t>
      </w:r>
      <w:r w:rsidR="00EB4FF2" w:rsidRPr="00DC01D0">
        <w:t xml:space="preserve"> </w:t>
      </w:r>
      <w:r w:rsidR="00B45D6C">
        <w:t>V této práci je</w:t>
      </w:r>
      <w:r w:rsidR="00234220" w:rsidRPr="00DC01D0">
        <w:t xml:space="preserve"> více souborů JSON a</w:t>
      </w:r>
      <w:r w:rsidR="00EB4FF2" w:rsidRPr="00DC01D0">
        <w:t xml:space="preserve"> proto </w:t>
      </w:r>
      <w:r w:rsidR="00B45D6C">
        <w:t>je tato funkce využívána</w:t>
      </w:r>
      <w:r w:rsidR="00EB4FF2" w:rsidRPr="00DC01D0">
        <w:t>.</w:t>
      </w:r>
    </w:p>
    <w:p w14:paraId="39936B94" w14:textId="68DEA0F7" w:rsidR="007E4FA2" w:rsidRPr="00DC01D0" w:rsidRDefault="007E4FA2" w:rsidP="00E90119">
      <w:pPr>
        <w:ind w:left="709"/>
      </w:pPr>
      <w:r w:rsidRPr="00DC01D0">
        <w:t xml:space="preserve">Poté si pomocí předdefinovaných funkcí v jazyce </w:t>
      </w:r>
      <w:r w:rsidR="00E26275">
        <w:t>JAVA</w:t>
      </w:r>
      <w:r w:rsidRPr="00DC01D0">
        <w:t xml:space="preserve"> na </w:t>
      </w:r>
      <w:proofErr w:type="spellStart"/>
      <w:r w:rsidRPr="00DC01D0">
        <w:t>parsov</w:t>
      </w:r>
      <w:r w:rsidR="008231BB">
        <w:t>á</w:t>
      </w:r>
      <w:r w:rsidRPr="00DC01D0">
        <w:t>ní</w:t>
      </w:r>
      <w:proofErr w:type="spellEnd"/>
      <w:r w:rsidRPr="00DC01D0">
        <w:t xml:space="preserve"> JSON souboru jako jsou </w:t>
      </w:r>
      <w:r w:rsidR="007E38CB">
        <w:t>„</w:t>
      </w:r>
      <w:proofErr w:type="spellStart"/>
      <w:r w:rsidRPr="00DC01D0">
        <w:t>JSONArray</w:t>
      </w:r>
      <w:proofErr w:type="spellEnd"/>
      <w:r w:rsidRPr="00DC01D0">
        <w:t>();</w:t>
      </w:r>
      <w:r w:rsidR="007E38CB">
        <w:t>“</w:t>
      </w:r>
      <w:r w:rsidRPr="00DC01D0">
        <w:t xml:space="preserve"> </w:t>
      </w:r>
      <w:r w:rsidR="007E38CB">
        <w:t>„</w:t>
      </w:r>
      <w:proofErr w:type="spellStart"/>
      <w:r w:rsidRPr="00DC01D0">
        <w:t>JSONObject</w:t>
      </w:r>
      <w:proofErr w:type="spellEnd"/>
      <w:r w:rsidRPr="00DC01D0">
        <w:t>();</w:t>
      </w:r>
      <w:r w:rsidR="007E38CB">
        <w:t>“</w:t>
      </w:r>
      <w:r w:rsidRPr="00DC01D0">
        <w:t xml:space="preserve"> a opakovače </w:t>
      </w:r>
      <w:r w:rsidR="007E38CB">
        <w:t>„</w:t>
      </w:r>
      <w:proofErr w:type="spellStart"/>
      <w:r w:rsidR="007E38CB">
        <w:t>for</w:t>
      </w:r>
      <w:proofErr w:type="spellEnd"/>
      <w:r w:rsidR="007E38CB">
        <w:t xml:space="preserve"> ()“,</w:t>
      </w:r>
      <w:r w:rsidRPr="00DC01D0">
        <w:t xml:space="preserve"> rozdělíme tento </w:t>
      </w:r>
      <w:r w:rsidR="00B45D6C">
        <w:t xml:space="preserve">datový typ </w:t>
      </w:r>
      <w:proofErr w:type="spellStart"/>
      <w:r w:rsidRPr="00DC01D0">
        <w:t>string</w:t>
      </w:r>
      <w:proofErr w:type="spellEnd"/>
      <w:r w:rsidRPr="00DC01D0">
        <w:t xml:space="preserve"> podle toho, jak potřebujeme.</w:t>
      </w:r>
      <w:r w:rsidR="00DC01D0" w:rsidRPr="00DC01D0">
        <w:t xml:space="preserve"> Jako například:</w:t>
      </w:r>
    </w:p>
    <w:p w14:paraId="0A6DC647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JSONArray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frames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JSONArray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(jsonStr1);  </w:t>
      </w:r>
    </w:p>
    <w:p w14:paraId="305C5993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proofErr w:type="gramStart"/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F282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</w:t>
      </w:r>
      <w:r w:rsidRPr="006F2825">
        <w:rPr>
          <w:rFonts w:ascii="Consolas" w:hAnsi="Consolas"/>
          <w:color w:val="C00000"/>
          <w:sz w:val="18"/>
          <w:szCs w:val="18"/>
          <w:bdr w:val="none" w:sz="0" w:space="0" w:color="auto" w:frame="1"/>
        </w:rPr>
        <w:t>0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;i &lt;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frames.length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();i++){  </w:t>
      </w:r>
    </w:p>
    <w:p w14:paraId="61E536B0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JSONObject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 =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frames.getJSONObject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(i);  </w:t>
      </w:r>
    </w:p>
    <w:p w14:paraId="316FF96C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String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c.getString</w:t>
      </w:r>
      <w:proofErr w:type="spellEnd"/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name</w:t>
      </w:r>
      <w:proofErr w:type="spellEnd"/>
      <w:r w:rsidRPr="006F282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FC064E6" w14:textId="77777777" w:rsidR="006F2825" w:rsidRPr="006F2825" w:rsidRDefault="006F2825" w:rsidP="00781D5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6F282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2EB9C08" w14:textId="77777777" w:rsidR="006F2825" w:rsidRDefault="006F2825" w:rsidP="000E6B55">
      <w:pPr>
        <w:ind w:left="709"/>
      </w:pPr>
    </w:p>
    <w:p w14:paraId="63E613E5" w14:textId="6EF3A724" w:rsidR="00230592" w:rsidRPr="00DC01D0" w:rsidRDefault="007E4FA2" w:rsidP="000E6B55">
      <w:pPr>
        <w:ind w:left="709"/>
      </w:pPr>
      <w:r w:rsidRPr="00DC01D0">
        <w:t xml:space="preserve">Nakonec </w:t>
      </w:r>
      <w:r w:rsidR="00B45D6C">
        <w:t xml:space="preserve">jsou </w:t>
      </w:r>
      <w:r w:rsidRPr="00DC01D0">
        <w:t>tyto data přepo</w:t>
      </w:r>
      <w:r w:rsidR="00B45D6C">
        <w:t>slána</w:t>
      </w:r>
      <w:r w:rsidR="00834697">
        <w:t>,</w:t>
      </w:r>
      <w:r w:rsidR="00EC798A" w:rsidRPr="00DC01D0">
        <w:t xml:space="preserve"> kde potřebujeme ve funkci </w:t>
      </w:r>
      <w:r w:rsidR="007E38CB">
        <w:t>„</w:t>
      </w:r>
      <w:proofErr w:type="spellStart"/>
      <w:r w:rsidR="00EC798A" w:rsidRPr="00DC01D0">
        <w:t>onPostExecute</w:t>
      </w:r>
      <w:proofErr w:type="spellEnd"/>
      <w:r w:rsidR="00EC798A" w:rsidRPr="00DC01D0">
        <w:t>()</w:t>
      </w:r>
      <w:r w:rsidR="007E38CB">
        <w:t>“</w:t>
      </w:r>
      <w:r w:rsidR="00EC798A" w:rsidRPr="00DC01D0">
        <w:t>.</w:t>
      </w:r>
      <w:r w:rsidR="00234220" w:rsidRPr="00DC01D0">
        <w:t xml:space="preserve"> Kde </w:t>
      </w:r>
      <w:r w:rsidR="00B45D6C">
        <w:t xml:space="preserve">je </w:t>
      </w:r>
      <w:r w:rsidR="00234220" w:rsidRPr="00DC01D0">
        <w:t>dalš</w:t>
      </w:r>
      <w:r w:rsidR="00B45D6C">
        <w:t>í</w:t>
      </w:r>
      <w:r w:rsidR="00234220" w:rsidRPr="00DC01D0">
        <w:t xml:space="preserve"> funkc</w:t>
      </w:r>
      <w:r w:rsidR="00B45D6C">
        <w:t>e</w:t>
      </w:r>
      <w:r w:rsidR="00234220" w:rsidRPr="00DC01D0">
        <w:t xml:space="preserve"> při kliknutí na položky v </w:t>
      </w:r>
      <w:r w:rsidR="007E38CB">
        <w:t>„</w:t>
      </w:r>
      <w:proofErr w:type="spellStart"/>
      <w:r w:rsidR="00234220" w:rsidRPr="00DC01D0">
        <w:t>listView</w:t>
      </w:r>
      <w:proofErr w:type="spellEnd"/>
      <w:r w:rsidR="007E38CB">
        <w:t>“</w:t>
      </w:r>
      <w:r w:rsidR="00234220" w:rsidRPr="00DC01D0">
        <w:t xml:space="preserve"> a až v ní </w:t>
      </w:r>
      <w:r w:rsidR="00B45D6C">
        <w:t>jsou posílány</w:t>
      </w:r>
      <w:r w:rsidR="00234220" w:rsidRPr="00DC01D0">
        <w:t xml:space="preserve"> informace dál</w:t>
      </w:r>
      <w:r w:rsidR="00B45D6C">
        <w:t>. Poté je volána</w:t>
      </w:r>
      <w:r w:rsidR="00234220" w:rsidRPr="00DC01D0">
        <w:t xml:space="preserve"> třetí </w:t>
      </w:r>
      <w:r w:rsidR="00B45D6C">
        <w:t>„</w:t>
      </w:r>
      <w:proofErr w:type="spellStart"/>
      <w:r w:rsidR="00B45D6C">
        <w:t>activity</w:t>
      </w:r>
      <w:proofErr w:type="spellEnd"/>
      <w:r w:rsidR="00B45D6C">
        <w:t>“</w:t>
      </w:r>
      <w:r w:rsidR="00234220" w:rsidRPr="00DC01D0">
        <w:t>.</w:t>
      </w:r>
    </w:p>
    <w:p w14:paraId="0C961E79" w14:textId="77777777" w:rsidR="00234220" w:rsidRPr="00DC01D0" w:rsidRDefault="00234220" w:rsidP="00234220">
      <w:pPr>
        <w:pStyle w:val="Nadpis2"/>
      </w:pPr>
      <w:bookmarkStart w:id="55" w:name="_Toc535232763"/>
      <w:r w:rsidRPr="00DC01D0">
        <w:t>Vypisování</w:t>
      </w:r>
      <w:bookmarkEnd w:id="55"/>
    </w:p>
    <w:p w14:paraId="761BB91B" w14:textId="484614F6" w:rsidR="00234220" w:rsidRPr="00DC01D0" w:rsidRDefault="00234220" w:rsidP="00234220">
      <w:r w:rsidRPr="00DC01D0">
        <w:t xml:space="preserve">Ve třetí </w:t>
      </w:r>
      <w:r w:rsidR="00B45D6C">
        <w:t>„aktivity“</w:t>
      </w:r>
      <w:r w:rsidRPr="00DC01D0">
        <w:t xml:space="preserve"> </w:t>
      </w:r>
      <w:r w:rsidR="00B45D6C">
        <w:t>je</w:t>
      </w:r>
      <w:r w:rsidRPr="00DC01D0">
        <w:t xml:space="preserve"> přidá</w:t>
      </w:r>
      <w:r w:rsidR="00B45D6C">
        <w:t>n</w:t>
      </w:r>
      <w:r w:rsidRPr="00DC01D0">
        <w:t xml:space="preserve"> obrázek, který zobraz</w:t>
      </w:r>
      <w:r w:rsidR="00B45D6C">
        <w:t>uje</w:t>
      </w:r>
      <w:r w:rsidRPr="00DC01D0">
        <w:t xml:space="preserve"> danou položku a obyčejný </w:t>
      </w:r>
      <w:r w:rsidR="00B45D6C">
        <w:t>„</w:t>
      </w:r>
      <w:proofErr w:type="spellStart"/>
      <w:r w:rsidRPr="00DC01D0">
        <w:t>textView</w:t>
      </w:r>
      <w:proofErr w:type="spellEnd"/>
      <w:r w:rsidR="00B45D6C">
        <w:t>“</w:t>
      </w:r>
      <w:r w:rsidR="00205167">
        <w:t>,</w:t>
      </w:r>
      <w:r w:rsidRPr="00DC01D0">
        <w:t xml:space="preserve"> ve kterém</w:t>
      </w:r>
      <w:r w:rsidR="00B45D6C">
        <w:t xml:space="preserve"> se</w:t>
      </w:r>
      <w:r w:rsidRPr="00DC01D0">
        <w:t xml:space="preserve"> vypisuji informace o této položce.</w:t>
      </w:r>
    </w:p>
    <w:p w14:paraId="3345D77E" w14:textId="588FC048" w:rsidR="00D04AE6" w:rsidRDefault="00680144" w:rsidP="000F5ED1">
      <w:pPr>
        <w:pStyle w:val="Nadpis1"/>
      </w:pPr>
      <w:bookmarkStart w:id="56" w:name="_Toc535232764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56"/>
    </w:p>
    <w:p w14:paraId="15A392AB" w14:textId="5930FAD9" w:rsidR="00584D71" w:rsidRDefault="00C85A86" w:rsidP="000C72E3">
      <w:pPr>
        <w:keepNext/>
        <w:tabs>
          <w:tab w:val="left" w:pos="3119"/>
        </w:tabs>
        <w:ind w:firstLine="360"/>
        <w:jc w:val="left"/>
      </w:pPr>
      <w:r>
        <w:tab/>
      </w:r>
      <w:r w:rsidR="009818E6" w:rsidRPr="00416D4A">
        <w:rPr>
          <w:noProof/>
        </w:rPr>
        <w:drawing>
          <wp:inline distT="0" distB="0" distL="0" distR="0" wp14:anchorId="5A1BC8E4" wp14:editId="46A2250E">
            <wp:extent cx="1607343" cy="2857500"/>
            <wp:effectExtent l="0" t="0" r="0" b="0"/>
            <wp:docPr id="5" name="Obrázek 5" descr="C:\Users\Michal\Desktop\Screenshot_2019-01-06-18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esktop\Screenshot_2019-01-06-18-17-5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18" cy="28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C65B" w14:textId="6A0EFF7A" w:rsidR="009818E6" w:rsidRDefault="000C72E3" w:rsidP="000C72E3">
      <w:pPr>
        <w:pStyle w:val="Titulek"/>
        <w:tabs>
          <w:tab w:val="clear" w:pos="709"/>
          <w:tab w:val="clear" w:pos="851"/>
          <w:tab w:val="left" w:pos="3119"/>
        </w:tabs>
        <w:ind w:left="0"/>
        <w:jc w:val="both"/>
      </w:pPr>
      <w:r>
        <w:tab/>
        <w:t xml:space="preserve">   </w:t>
      </w:r>
      <w:r w:rsidR="00584D71">
        <w:t>Obr. 2 Úvodní stránka</w:t>
      </w:r>
    </w:p>
    <w:p w14:paraId="638E52C5" w14:textId="671647B5" w:rsidR="009818E6" w:rsidRDefault="009818E6" w:rsidP="009818E6">
      <w:r>
        <w:t xml:space="preserve">Při zapnutí aplikace </w:t>
      </w:r>
      <w:r w:rsidR="00B45D6C">
        <w:t>se</w:t>
      </w:r>
      <w:r>
        <w:t xml:space="preserve"> načte tato stránka. Tady </w:t>
      </w:r>
      <w:r w:rsidR="00B45D6C">
        <w:t>je potřeba</w:t>
      </w:r>
      <w:r>
        <w:t xml:space="preserve"> vyb</w:t>
      </w:r>
      <w:r w:rsidR="00B45D6C">
        <w:t>rat</w:t>
      </w:r>
      <w:r>
        <w:t xml:space="preserve">, jaký typ položky </w:t>
      </w:r>
      <w:r w:rsidR="00B45D6C">
        <w:t>chceme</w:t>
      </w:r>
      <w:r>
        <w:t xml:space="preserve"> hledat pouhým kliknutím na název.</w:t>
      </w:r>
    </w:p>
    <w:p w14:paraId="660A34DE" w14:textId="4DB81329" w:rsidR="009818E6" w:rsidRDefault="00C85A86" w:rsidP="00C85A86">
      <w:pPr>
        <w:tabs>
          <w:tab w:val="left" w:pos="567"/>
          <w:tab w:val="left" w:pos="5245"/>
          <w:tab w:val="left" w:pos="5387"/>
        </w:tabs>
        <w:rPr>
          <w:noProof/>
        </w:rPr>
      </w:pPr>
      <w:r>
        <w:rPr>
          <w:noProof/>
        </w:rPr>
        <w:tab/>
      </w:r>
      <w:r w:rsidR="009818E6" w:rsidRPr="009818E6">
        <w:rPr>
          <w:noProof/>
        </w:rPr>
        <w:drawing>
          <wp:inline distT="0" distB="0" distL="0" distR="0" wp14:anchorId="70D7C774" wp14:editId="500CC6B3">
            <wp:extent cx="1630017" cy="2897808"/>
            <wp:effectExtent l="0" t="0" r="8890" b="0"/>
            <wp:docPr id="6" name="Obrázek 6" descr="C:\Users\Michal\Desktop\Screenshot_2019-01-06-18-2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Screenshot_2019-01-06-18-29-38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668" cy="295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8E6">
        <w:rPr>
          <w:noProof/>
        </w:rPr>
        <w:tab/>
      </w:r>
      <w:r w:rsidR="009818E6" w:rsidRPr="009818E6">
        <w:rPr>
          <w:noProof/>
        </w:rPr>
        <w:drawing>
          <wp:inline distT="0" distB="0" distL="0" distR="0" wp14:anchorId="56736CD2" wp14:editId="51D5AF2C">
            <wp:extent cx="1627833" cy="2893926"/>
            <wp:effectExtent l="0" t="0" r="0" b="1905"/>
            <wp:docPr id="7" name="Obrázek 7" descr="C:\Users\Michal\Desktop\Screenshot_2019-01-06-18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esktop\Screenshot_2019-01-06-18-43-2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80" cy="2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D48C" w14:textId="2E9F9A3F" w:rsidR="000C72E3" w:rsidRDefault="00C85A86" w:rsidP="000C72E3">
      <w:pPr>
        <w:tabs>
          <w:tab w:val="left" w:pos="851"/>
          <w:tab w:val="left" w:pos="5670"/>
        </w:tabs>
      </w:pPr>
      <w:r>
        <w:tab/>
        <w:t>Obr. 3 List předmětů</w:t>
      </w:r>
      <w:r>
        <w:tab/>
        <w:t xml:space="preserve">Obr. 4 </w:t>
      </w:r>
      <w:r w:rsidR="000C72E3">
        <w:t>V</w:t>
      </w:r>
      <w:r>
        <w:t>ýpis dat</w:t>
      </w:r>
    </w:p>
    <w:p w14:paraId="490E20CD" w14:textId="6AA3E150" w:rsidR="00483A69" w:rsidRDefault="009818E6" w:rsidP="000C72E3">
      <w:pPr>
        <w:tabs>
          <w:tab w:val="left" w:pos="851"/>
          <w:tab w:val="left" w:pos="5670"/>
        </w:tabs>
      </w:pPr>
      <w:r>
        <w:t>Následně se přemístíme na obrazovku s předměty, které máme v souboru JSON</w:t>
      </w:r>
      <w:r w:rsidR="007E38CB">
        <w:t>. Zároveň</w:t>
      </w:r>
      <w:r>
        <w:t xml:space="preserve"> se JSON soubor začne stahovat. Pokud máme přístup k internetu, </w:t>
      </w:r>
      <w:r w:rsidR="00B45D6C">
        <w:t>lze</w:t>
      </w:r>
      <w:r>
        <w:t xml:space="preserve"> okamžitě kliknout na určitý předmět a přesunout se na obrazovku vypisování údajů ze souboru JSON.</w:t>
      </w:r>
    </w:p>
    <w:p w14:paraId="3E0D39A8" w14:textId="77777777" w:rsidR="00483A69" w:rsidRPr="00B45D6C" w:rsidRDefault="00B8449A" w:rsidP="007E38CB">
      <w:pPr>
        <w:pStyle w:val="Nadpis1"/>
        <w:numPr>
          <w:ilvl w:val="0"/>
          <w:numId w:val="0"/>
        </w:numPr>
        <w:ind w:left="360" w:hanging="360"/>
        <w:rPr>
          <w:b w:val="0"/>
        </w:rPr>
      </w:pPr>
      <w:bookmarkStart w:id="57" w:name="_Toc535232765"/>
      <w:r w:rsidRPr="00B45D6C">
        <w:rPr>
          <w:rStyle w:val="NadpisChar"/>
          <w:b/>
        </w:rPr>
        <w:lastRenderedPageBreak/>
        <w:t>Závěr</w:t>
      </w:r>
      <w:bookmarkEnd w:id="57"/>
    </w:p>
    <w:p w14:paraId="1C69AC10" w14:textId="5998BF9C" w:rsidR="00243834" w:rsidRDefault="00243834" w:rsidP="001F423D">
      <w:r>
        <w:t>Cílem tohoto projektu bylo vytvoření funkční mobilní informační aplikace.</w:t>
      </w:r>
      <w:r w:rsidR="004F61CF" w:rsidRPr="004F61CF">
        <w:t xml:space="preserve"> </w:t>
      </w:r>
      <w:r w:rsidR="004F61CF">
        <w:t>Tuto aplikaci jsem navrhl pro vlastní potřebu, abych měl rychlejší a jednoduší nalezení daných informací, když je budu potřebovat.</w:t>
      </w:r>
      <w:r>
        <w:t xml:space="preserve"> Určené cíle jako zobrazení dat z JSON souborů, které byly převzaty z internetu a jejich přehledné vypisování bylo splněno.</w:t>
      </w:r>
    </w:p>
    <w:p w14:paraId="13EB042D" w14:textId="21CB4E15" w:rsidR="00205167" w:rsidRDefault="00243834">
      <w:r>
        <w:t>Do budoucna by bylo možné přidat přihlašovací systém, který by byl propojen s přihla</w:t>
      </w:r>
      <w:r w:rsidR="004F61CF">
        <w:t xml:space="preserve">šovacím systémem hry </w:t>
      </w:r>
      <w:proofErr w:type="spellStart"/>
      <w:r w:rsidR="004F61CF">
        <w:t>Warframe</w:t>
      </w:r>
      <w:proofErr w:type="spellEnd"/>
      <w:r w:rsidR="004F61CF">
        <w:t xml:space="preserve">. </w:t>
      </w:r>
    </w:p>
    <w:p w14:paraId="3A0BE5E6" w14:textId="77777777" w:rsidR="00F03DA6" w:rsidRDefault="00F03DA6">
      <w:pPr>
        <w:pStyle w:val="Nadpis"/>
        <w:rPr>
          <w:rStyle w:val="Pokec"/>
        </w:rPr>
      </w:pPr>
      <w:bookmarkStart w:id="58" w:name="_Toc37577735"/>
      <w:bookmarkStart w:id="59" w:name="_Toc88120446"/>
      <w:bookmarkStart w:id="60" w:name="_Toc88120683"/>
      <w:bookmarkStart w:id="61" w:name="_Toc88120895"/>
      <w:bookmarkStart w:id="62" w:name="_Toc88120999"/>
      <w:bookmarkStart w:id="63" w:name="_Toc88121042"/>
      <w:bookmarkStart w:id="64" w:name="_Toc88121179"/>
      <w:bookmarkStart w:id="65" w:name="_Toc88121553"/>
      <w:bookmarkStart w:id="66" w:name="_Toc88121610"/>
      <w:bookmarkStart w:id="67" w:name="_Toc88121748"/>
      <w:bookmarkStart w:id="68" w:name="_Toc88122014"/>
      <w:bookmarkStart w:id="69" w:name="_Toc88124619"/>
      <w:bookmarkStart w:id="70" w:name="_Toc88124656"/>
      <w:bookmarkStart w:id="71" w:name="_Toc88124806"/>
      <w:bookmarkStart w:id="72" w:name="_Toc88125789"/>
      <w:bookmarkStart w:id="73" w:name="_Toc88126309"/>
      <w:bookmarkStart w:id="74" w:name="_Toc88126460"/>
      <w:bookmarkStart w:id="75" w:name="_Toc88126527"/>
      <w:bookmarkStart w:id="76" w:name="_Toc88126556"/>
      <w:bookmarkStart w:id="77" w:name="_Toc88126772"/>
      <w:bookmarkStart w:id="78" w:name="_Toc88126862"/>
      <w:bookmarkStart w:id="79" w:name="_Toc88127103"/>
      <w:bookmarkStart w:id="80" w:name="_Toc88127146"/>
      <w:bookmarkStart w:id="81" w:name="_Toc88128511"/>
      <w:bookmarkStart w:id="82" w:name="_Toc107634153"/>
      <w:bookmarkStart w:id="83" w:name="_Toc107635188"/>
      <w:bookmarkStart w:id="84" w:name="_Toc107635228"/>
      <w:bookmarkStart w:id="85" w:name="_Toc107635245"/>
      <w:bookmarkStart w:id="86" w:name="_Toc535232766"/>
      <w:r>
        <w:lastRenderedPageBreak/>
        <w:t>Seznam použit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802D4F">
        <w:t>ýCH INFORMAČNÍCH ZDROJů</w:t>
      </w:r>
      <w:bookmarkEnd w:id="86"/>
    </w:p>
    <w:p w14:paraId="2F448938" w14:textId="535C1F83" w:rsidR="00D55066" w:rsidRDefault="00F03DA6" w:rsidP="00F71730">
      <w:pPr>
        <w:pStyle w:val="Literatura"/>
        <w:jc w:val="left"/>
        <w:rPr>
          <w:rFonts w:ascii="Open Sans" w:hAnsi="Open Sans"/>
          <w:color w:val="333333"/>
          <w:shd w:val="clear" w:color="auto" w:fill="FFFFFF"/>
        </w:rPr>
      </w:pPr>
      <w:bookmarkStart w:id="87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87"/>
      <w:r>
        <w:t>]</w:t>
      </w:r>
      <w:r w:rsidR="003652EE">
        <w:tab/>
      </w:r>
      <w:r w:rsidR="003652EE">
        <w:tab/>
      </w:r>
      <w:r w:rsidR="00D55066">
        <w:rPr>
          <w:rFonts w:ascii="Open Sans" w:hAnsi="Open Sans"/>
          <w:color w:val="333333"/>
          <w:shd w:val="clear" w:color="auto" w:fill="FFFFFF"/>
        </w:rPr>
        <w:t xml:space="preserve">BUTTERFIELD, Bill. Android Studio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For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Beginners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Part 1.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 xml:space="preserve"> [online]. 13. 6. 2017 [cit. 2018-10-08]. Dostupné z: </w:t>
      </w:r>
      <w:hyperlink r:id="rId24" w:history="1">
        <w:r w:rsidR="00D55066" w:rsidRPr="00DE64D1">
          <w:rPr>
            <w:rStyle w:val="Hypertextovodkaz"/>
            <w:rFonts w:ascii="Open Sans" w:hAnsi="Open Sans"/>
            <w:shd w:val="clear" w:color="auto" w:fill="FFFFFF"/>
          </w:rPr>
          <w:t>https://www.youtube.com/watch?v=dFlPARW5IX8</w:t>
        </w:r>
      </w:hyperlink>
    </w:p>
    <w:p w14:paraId="2B17B74B" w14:textId="3FAF9C9F" w:rsidR="00D55066" w:rsidRDefault="007F4F04" w:rsidP="00F71730">
      <w:pPr>
        <w:pStyle w:val="Literatura"/>
        <w:jc w:val="left"/>
        <w:rPr>
          <w:rFonts w:ascii="Open Sans" w:hAnsi="Open Sans"/>
          <w:color w:val="333333"/>
          <w:shd w:val="clear" w:color="auto" w:fill="FFFFFF"/>
        </w:rPr>
      </w:pPr>
      <w:r>
        <w:rPr>
          <w:rFonts w:ascii="Open Sans" w:hAnsi="Open Sans"/>
          <w:color w:val="333333"/>
          <w:shd w:val="clear" w:color="auto" w:fill="FFFFFF"/>
        </w:rPr>
        <w:t>[2</w:t>
      </w:r>
      <w:r w:rsidR="00D55066">
        <w:rPr>
          <w:rFonts w:ascii="Open Sans" w:hAnsi="Open Sans"/>
          <w:color w:val="333333"/>
          <w:shd w:val="clear" w:color="auto" w:fill="FFFFFF"/>
        </w:rPr>
        <w:t>]</w:t>
      </w:r>
      <w:r w:rsidR="00D55066">
        <w:rPr>
          <w:rFonts w:ascii="Open Sans" w:hAnsi="Open Sans"/>
          <w:color w:val="333333"/>
          <w:shd w:val="clear" w:color="auto" w:fill="FFFFFF"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ab/>
        <w:t xml:space="preserve">BUTTERFIELD, Bill. Android Studio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For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Beginners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Part 2.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 xml:space="preserve"> [online]. 17. 4. 2017 [cit. 2018-10-08]. Dostupné z: </w:t>
      </w:r>
      <w:hyperlink r:id="rId25" w:history="1">
        <w:r w:rsidR="00D55066" w:rsidRPr="00DE64D1">
          <w:rPr>
            <w:rStyle w:val="Hypertextovodkaz"/>
            <w:rFonts w:ascii="Open Sans" w:hAnsi="Open Sans"/>
            <w:shd w:val="clear" w:color="auto" w:fill="FFFFFF"/>
          </w:rPr>
          <w:t>https://www.youtube.com/watch?v=6ow3L39Wxmg&amp;t</w:t>
        </w:r>
      </w:hyperlink>
    </w:p>
    <w:p w14:paraId="1AF5B2F8" w14:textId="66984B0E" w:rsidR="00D55066" w:rsidRDefault="007F4F04" w:rsidP="00D55066">
      <w:pPr>
        <w:pStyle w:val="Literatura"/>
        <w:jc w:val="left"/>
        <w:rPr>
          <w:bCs/>
        </w:rPr>
      </w:pPr>
      <w:r>
        <w:rPr>
          <w:rFonts w:ascii="Open Sans" w:hAnsi="Open Sans"/>
          <w:color w:val="333333"/>
          <w:shd w:val="clear" w:color="auto" w:fill="FFFFFF"/>
        </w:rPr>
        <w:t>[3</w:t>
      </w:r>
      <w:r w:rsidR="00D55066">
        <w:rPr>
          <w:rFonts w:ascii="Open Sans" w:hAnsi="Open Sans"/>
          <w:color w:val="333333"/>
          <w:shd w:val="clear" w:color="auto" w:fill="FFFFFF"/>
        </w:rPr>
        <w:t>]</w:t>
      </w:r>
      <w:r w:rsidR="00D55066">
        <w:rPr>
          <w:rFonts w:ascii="Open Sans" w:hAnsi="Open Sans"/>
          <w:color w:val="333333"/>
          <w:shd w:val="clear" w:color="auto" w:fill="FFFFFF"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ab/>
        <w:t xml:space="preserve">BUTTERFIELD, Bill. Android Studio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For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Beginners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Part 3.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> [online]. 9. 8. 2017 [cit. 2018-10-08]. Dostupné z: https://www.youtube.com/watch?v=rdGpT1pIJlw&amp;t</w:t>
      </w:r>
    </w:p>
    <w:p w14:paraId="55A78060" w14:textId="43B02932" w:rsidR="00F71730" w:rsidRDefault="007F4F04" w:rsidP="00D55066">
      <w:pPr>
        <w:pStyle w:val="Literatura"/>
        <w:jc w:val="left"/>
        <w:rPr>
          <w:bCs/>
        </w:rPr>
      </w:pPr>
      <w:r>
        <w:rPr>
          <w:bCs/>
        </w:rPr>
        <w:t>[4</w:t>
      </w:r>
      <w:r w:rsidR="00F71730">
        <w:rPr>
          <w:bCs/>
        </w:rPr>
        <w:t>]</w:t>
      </w:r>
      <w:r w:rsidR="00F71730">
        <w:rPr>
          <w:bCs/>
        </w:rPr>
        <w:tab/>
      </w:r>
      <w:r w:rsidR="00F71730">
        <w:rPr>
          <w:bCs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 xml:space="preserve">PANWAR,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Abhishek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. JSON DATA FETCHING AND PARSING FROM URL ANDROID STUDIO TUTORIAL |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Developing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an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 xml:space="preserve"> ANDROID APP 2017. </w:t>
      </w:r>
      <w:r w:rsidR="00D55066">
        <w:rPr>
          <w:rFonts w:ascii="Open Sans" w:hAnsi="Open Sans"/>
          <w:i/>
          <w:iCs/>
          <w:color w:val="333333"/>
        </w:rPr>
        <w:t>Youtube.com</w:t>
      </w:r>
      <w:r w:rsidR="00D55066">
        <w:rPr>
          <w:rFonts w:ascii="Open Sans" w:hAnsi="Open Sans"/>
          <w:color w:val="333333"/>
          <w:shd w:val="clear" w:color="auto" w:fill="FFFFFF"/>
        </w:rPr>
        <w:t> [online]. 14. 7. 2017 [cit. 2018-11-08]. Dostupné z: https://www.youtube.com/watch?v=Vcn4OuV4Ixg&amp;t</w:t>
      </w:r>
    </w:p>
    <w:p w14:paraId="4C1C8EF0" w14:textId="4C41CBAC" w:rsidR="00D55066" w:rsidRDefault="007F4F04" w:rsidP="00F71730">
      <w:pPr>
        <w:pStyle w:val="Literatura"/>
        <w:jc w:val="left"/>
        <w:rPr>
          <w:bCs/>
        </w:rPr>
      </w:pPr>
      <w:r>
        <w:rPr>
          <w:bCs/>
        </w:rPr>
        <w:t>[5</w:t>
      </w:r>
      <w:r w:rsidR="00F71730">
        <w:rPr>
          <w:bCs/>
        </w:rPr>
        <w:t>]</w:t>
      </w:r>
      <w:r w:rsidR="00F71730">
        <w:rPr>
          <w:bCs/>
        </w:rPr>
        <w:tab/>
      </w:r>
      <w:r w:rsidR="00F71730">
        <w:rPr>
          <w:bCs/>
        </w:rPr>
        <w:tab/>
      </w:r>
      <w:r w:rsidR="00D55066">
        <w:rPr>
          <w:rFonts w:ascii="Open Sans" w:hAnsi="Open Sans"/>
          <w:color w:val="333333"/>
          <w:shd w:val="clear" w:color="auto" w:fill="FFFFFF"/>
        </w:rPr>
        <w:t xml:space="preserve">Android - JSON </w:t>
      </w:r>
      <w:proofErr w:type="spellStart"/>
      <w:r w:rsidR="00D55066">
        <w:rPr>
          <w:rFonts w:ascii="Open Sans" w:hAnsi="Open Sans"/>
          <w:color w:val="333333"/>
          <w:shd w:val="clear" w:color="auto" w:fill="FFFFFF"/>
        </w:rPr>
        <w:t>Parser</w:t>
      </w:r>
      <w:proofErr w:type="spellEnd"/>
      <w:r w:rsidR="00D55066">
        <w:rPr>
          <w:rFonts w:ascii="Open Sans" w:hAnsi="Open Sans"/>
          <w:color w:val="333333"/>
          <w:shd w:val="clear" w:color="auto" w:fill="FFFFFF"/>
        </w:rPr>
        <w:t>. </w:t>
      </w:r>
      <w:r w:rsidR="00D55066">
        <w:rPr>
          <w:rFonts w:ascii="Open Sans" w:hAnsi="Open Sans"/>
          <w:i/>
          <w:iCs/>
          <w:color w:val="333333"/>
        </w:rPr>
        <w:t>Tutorialspoint.com</w:t>
      </w:r>
      <w:r w:rsidR="00D55066">
        <w:rPr>
          <w:rFonts w:ascii="Open Sans" w:hAnsi="Open Sans"/>
          <w:color w:val="333333"/>
          <w:shd w:val="clear" w:color="auto" w:fill="FFFFFF"/>
        </w:rPr>
        <w:t> [online]. [cit. 2018-11-08]. Dostupné z: https://www.tutorialspoint.com/android/android_json_parser.htm</w:t>
      </w:r>
      <w:r w:rsidR="00D55066">
        <w:rPr>
          <w:bCs/>
        </w:rPr>
        <w:t xml:space="preserve"> </w:t>
      </w:r>
    </w:p>
    <w:p w14:paraId="6169117C" w14:textId="63D0A2FF" w:rsidR="001B6F92" w:rsidRPr="000C72E3" w:rsidRDefault="007F4F04" w:rsidP="000C72E3">
      <w:pPr>
        <w:pStyle w:val="Literatura"/>
        <w:jc w:val="left"/>
        <w:rPr>
          <w:bCs/>
        </w:rPr>
      </w:pPr>
      <w:r>
        <w:rPr>
          <w:bCs/>
        </w:rPr>
        <w:t>[6</w:t>
      </w:r>
      <w:r w:rsidR="00F71730">
        <w:rPr>
          <w:bCs/>
        </w:rPr>
        <w:t>]</w:t>
      </w:r>
      <w:r w:rsidR="00F71730">
        <w:rPr>
          <w:bCs/>
        </w:rPr>
        <w:tab/>
      </w:r>
      <w:r w:rsidR="009257F6">
        <w:rPr>
          <w:bCs/>
        </w:rPr>
        <w:tab/>
      </w:r>
      <w:r w:rsidR="00D55066">
        <w:rPr>
          <w:rFonts w:ascii="Open Sans" w:hAnsi="Open Sans"/>
          <w:i/>
          <w:iCs/>
          <w:color w:val="333333"/>
        </w:rPr>
        <w:t>Cs.wikipedia.org</w:t>
      </w:r>
      <w:r w:rsidR="00D55066">
        <w:rPr>
          <w:rFonts w:ascii="Open Sans" w:hAnsi="Open Sans"/>
          <w:color w:val="333333"/>
          <w:shd w:val="clear" w:color="auto" w:fill="FFFFFF"/>
        </w:rPr>
        <w:t> [online]. [cit. 2018-12-08]. Dostupné z: https://cs.wikipedia.org/wiki/Hlavn%C3%AD_strana</w:t>
      </w:r>
      <w:bookmarkStart w:id="88" w:name="_GoBack"/>
      <w:bookmarkEnd w:id="88"/>
    </w:p>
    <w:sectPr w:rsidR="001B6F92" w:rsidRPr="000C72E3" w:rsidSect="000F1F8E">
      <w:headerReference w:type="default" r:id="rId26"/>
      <w:footerReference w:type="default" r:id="rId27"/>
      <w:pgSz w:w="11907" w:h="16840" w:code="9"/>
      <w:pgMar w:top="1701" w:right="1134" w:bottom="1134" w:left="1134" w:header="851" w:footer="709" w:gutter="851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01C6F8" w16cid:durableId="1FDF7698"/>
  <w16cid:commentId w16cid:paraId="7B10E664" w16cid:durableId="1FDF76A9"/>
  <w16cid:commentId w16cid:paraId="18CDB04C" w16cid:durableId="1FDCE9C8"/>
  <w16cid:commentId w16cid:paraId="1A601DB1" w16cid:durableId="1FDF7699"/>
  <w16cid:commentId w16cid:paraId="54390CE5" w16cid:durableId="1FDF77A8"/>
  <w16cid:commentId w16cid:paraId="25F1206A" w16cid:durableId="1FDCEA4D"/>
  <w16cid:commentId w16cid:paraId="1B4F7391" w16cid:durableId="1FDCEAD8"/>
  <w16cid:commentId w16cid:paraId="52114C61" w16cid:durableId="1FDCEB6B"/>
  <w16cid:commentId w16cid:paraId="7CAC02BF" w16cid:durableId="1FDCEBAE"/>
  <w16cid:commentId w16cid:paraId="6DF24D99" w16cid:durableId="1FDCEBBE"/>
  <w16cid:commentId w16cid:paraId="73EB10DE" w16cid:durableId="1FDCEC9E"/>
  <w16cid:commentId w16cid:paraId="58A7532E" w16cid:durableId="1FDCEDA5"/>
  <w16cid:commentId w16cid:paraId="6F574D55" w16cid:durableId="1FDCEDE5"/>
  <w16cid:commentId w16cid:paraId="033EAF91" w16cid:durableId="1FDCEE2D"/>
  <w16cid:commentId w16cid:paraId="16E2008E" w16cid:durableId="1FDCEE8E"/>
  <w16cid:commentId w16cid:paraId="773C07E0" w16cid:durableId="1FDCEEAA"/>
  <w16cid:commentId w16cid:paraId="5507075F" w16cid:durableId="1FDCEF15"/>
  <w16cid:commentId w16cid:paraId="6643C11B" w16cid:durableId="1FDCF033"/>
  <w16cid:commentId w16cid:paraId="50541A19" w16cid:durableId="1FDCF086"/>
  <w16cid:commentId w16cid:paraId="457A237F" w16cid:durableId="1FDCF126"/>
  <w16cid:commentId w16cid:paraId="79B0A6FC" w16cid:durableId="1FDCF13A"/>
  <w16cid:commentId w16cid:paraId="591184B1" w16cid:durableId="1FDCF20D"/>
  <w16cid:commentId w16cid:paraId="2B084CEA" w16cid:durableId="1FDCF2A2"/>
  <w16cid:commentId w16cid:paraId="787B7370" w16cid:durableId="1FDCF2E7"/>
  <w16cid:commentId w16cid:paraId="690980A5" w16cid:durableId="1FDCF321"/>
  <w16cid:commentId w16cid:paraId="2C992132" w16cid:durableId="1FDCF341"/>
  <w16cid:commentId w16cid:paraId="099B3A2F" w16cid:durableId="1FDCF34E"/>
  <w16cid:commentId w16cid:paraId="2313C756" w16cid:durableId="1FDCF370"/>
  <w16cid:commentId w16cid:paraId="48D2F2CD" w16cid:durableId="1FDCF39C"/>
  <w16cid:commentId w16cid:paraId="5FB98407" w16cid:durableId="1FDCF3E1"/>
  <w16cid:commentId w16cid:paraId="6B0AED69" w16cid:durableId="1FDCF3F0"/>
  <w16cid:commentId w16cid:paraId="1D42D26D" w16cid:durableId="1FDCF447"/>
  <w16cid:commentId w16cid:paraId="278F6E0D" w16cid:durableId="1FDCF48C"/>
  <w16cid:commentId w16cid:paraId="447DA304" w16cid:durableId="1FDCF4A1"/>
  <w16cid:commentId w16cid:paraId="14DA7BF8" w16cid:durableId="1FDCF4EC"/>
  <w16cid:commentId w16cid:paraId="1CD2A30D" w16cid:durableId="1FDCF513"/>
  <w16cid:commentId w16cid:paraId="57C5E7E9" w16cid:durableId="1FDCF523"/>
  <w16cid:commentId w16cid:paraId="5E5ECCB4" w16cid:durableId="1FDCF54E"/>
  <w16cid:commentId w16cid:paraId="75E00747" w16cid:durableId="1FDCF58C"/>
  <w16cid:commentId w16cid:paraId="2095B82E" w16cid:durableId="1FDCF5FD"/>
  <w16cid:commentId w16cid:paraId="2AC770B6" w16cid:durableId="1FDCF660"/>
  <w16cid:commentId w16cid:paraId="4A5E1DF5" w16cid:durableId="1FDCF6DC"/>
  <w16cid:commentId w16cid:paraId="17B01979" w16cid:durableId="1FDCF703"/>
  <w16cid:commentId w16cid:paraId="4AF53E04" w16cid:durableId="1FDCF74C"/>
  <w16cid:commentId w16cid:paraId="3D58EBCE" w16cid:durableId="1FDCF769"/>
  <w16cid:commentId w16cid:paraId="175B1B33" w16cid:durableId="1FDCF780"/>
  <w16cid:commentId w16cid:paraId="1D2F3372" w16cid:durableId="1FDCF7AE"/>
  <w16cid:commentId w16cid:paraId="36D54D91" w16cid:durableId="1FDCF7CD"/>
  <w16cid:commentId w16cid:paraId="13E0C848" w16cid:durableId="1FDCF872"/>
  <w16cid:commentId w16cid:paraId="317034C5" w16cid:durableId="1FDCF89D"/>
  <w16cid:commentId w16cid:paraId="38A52F66" w16cid:durableId="1FDCF8C2"/>
  <w16cid:commentId w16cid:paraId="341840FC" w16cid:durableId="1FDCF8FB"/>
  <w16cid:commentId w16cid:paraId="2181D0BA" w16cid:durableId="1FDCF91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A6C21" w14:textId="77777777" w:rsidR="0030096D" w:rsidRDefault="0030096D">
      <w:r>
        <w:separator/>
      </w:r>
    </w:p>
    <w:p w14:paraId="61931084" w14:textId="77777777" w:rsidR="0030096D" w:rsidRDefault="0030096D"/>
  </w:endnote>
  <w:endnote w:type="continuationSeparator" w:id="0">
    <w:p w14:paraId="722131A4" w14:textId="77777777" w:rsidR="0030096D" w:rsidRDefault="0030096D">
      <w:r>
        <w:continuationSeparator/>
      </w:r>
    </w:p>
    <w:p w14:paraId="7E7A5A42" w14:textId="77777777" w:rsidR="0030096D" w:rsidRDefault="003009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26F91" w14:textId="77777777" w:rsidR="00CA2607" w:rsidRDefault="00CA2607">
    <w:pPr>
      <w:pStyle w:val="Zpat"/>
      <w:jc w:val="center"/>
    </w:pPr>
  </w:p>
  <w:p w14:paraId="240EBC5C" w14:textId="77777777" w:rsidR="00CA2607" w:rsidRDefault="00CA260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36CA2" w14:textId="77777777" w:rsidR="00CA2607" w:rsidRDefault="00CA2607">
    <w:pPr>
      <w:pStyle w:val="Zpat"/>
      <w:jc w:val="center"/>
    </w:pPr>
  </w:p>
  <w:p w14:paraId="5A3B508D" w14:textId="77777777" w:rsidR="00CA2607" w:rsidRDefault="00CA260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DD063" w14:textId="77777777" w:rsidR="0030096D" w:rsidRDefault="0030096D">
      <w:r>
        <w:separator/>
      </w:r>
    </w:p>
    <w:p w14:paraId="31C036AA" w14:textId="77777777" w:rsidR="0030096D" w:rsidRDefault="0030096D"/>
  </w:footnote>
  <w:footnote w:type="continuationSeparator" w:id="0">
    <w:p w14:paraId="680544F4" w14:textId="77777777" w:rsidR="0030096D" w:rsidRDefault="0030096D">
      <w:r>
        <w:continuationSeparator/>
      </w:r>
    </w:p>
    <w:p w14:paraId="2D3331E3" w14:textId="77777777" w:rsidR="0030096D" w:rsidRDefault="003009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291FE" w14:textId="77777777" w:rsidR="00CA2607" w:rsidRDefault="00CA2607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C3E10" w14:textId="77777777" w:rsidR="00CA2607" w:rsidRPr="000F1F8E" w:rsidRDefault="00CA2607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2ADB"/>
    <w:multiLevelType w:val="multilevel"/>
    <w:tmpl w:val="B7A8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3165DDF"/>
    <w:multiLevelType w:val="hybridMultilevel"/>
    <w:tmpl w:val="22E4C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B40920"/>
    <w:multiLevelType w:val="multilevel"/>
    <w:tmpl w:val="A524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B1587"/>
    <w:multiLevelType w:val="multilevel"/>
    <w:tmpl w:val="0ECE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40BBC"/>
    <w:multiLevelType w:val="multilevel"/>
    <w:tmpl w:val="CD2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E5805"/>
    <w:multiLevelType w:val="multilevel"/>
    <w:tmpl w:val="224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06991"/>
    <w:multiLevelType w:val="multilevel"/>
    <w:tmpl w:val="698A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C1F65"/>
    <w:multiLevelType w:val="multilevel"/>
    <w:tmpl w:val="1608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983AE4"/>
    <w:multiLevelType w:val="multilevel"/>
    <w:tmpl w:val="151E8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11"/>
  </w:num>
  <w:num w:numId="13">
    <w:abstractNumId w:val="14"/>
  </w:num>
  <w:num w:numId="14">
    <w:abstractNumId w:val="8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29AF"/>
    <w:rsid w:val="00027D87"/>
    <w:rsid w:val="00045C2D"/>
    <w:rsid w:val="00046525"/>
    <w:rsid w:val="00055845"/>
    <w:rsid w:val="00071ADE"/>
    <w:rsid w:val="00091341"/>
    <w:rsid w:val="000A0CCD"/>
    <w:rsid w:val="000A732B"/>
    <w:rsid w:val="000B40C6"/>
    <w:rsid w:val="000C72E3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1D7A"/>
    <w:rsid w:val="00194EFC"/>
    <w:rsid w:val="001B367D"/>
    <w:rsid w:val="001B6F92"/>
    <w:rsid w:val="001C63CE"/>
    <w:rsid w:val="001D39EF"/>
    <w:rsid w:val="001E0D56"/>
    <w:rsid w:val="001F423D"/>
    <w:rsid w:val="00205167"/>
    <w:rsid w:val="00230592"/>
    <w:rsid w:val="00234220"/>
    <w:rsid w:val="00243834"/>
    <w:rsid w:val="00257744"/>
    <w:rsid w:val="002810D2"/>
    <w:rsid w:val="00286554"/>
    <w:rsid w:val="00286700"/>
    <w:rsid w:val="00294C06"/>
    <w:rsid w:val="002B6325"/>
    <w:rsid w:val="002F3109"/>
    <w:rsid w:val="0030096D"/>
    <w:rsid w:val="00320CEC"/>
    <w:rsid w:val="00331AC0"/>
    <w:rsid w:val="00354CBF"/>
    <w:rsid w:val="003632A4"/>
    <w:rsid w:val="003652EE"/>
    <w:rsid w:val="003826F1"/>
    <w:rsid w:val="003844A7"/>
    <w:rsid w:val="00396FCA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C3F4B"/>
    <w:rsid w:val="004C6218"/>
    <w:rsid w:val="004F61CF"/>
    <w:rsid w:val="00515D81"/>
    <w:rsid w:val="0052017B"/>
    <w:rsid w:val="00523AD1"/>
    <w:rsid w:val="00524078"/>
    <w:rsid w:val="005513A2"/>
    <w:rsid w:val="00554316"/>
    <w:rsid w:val="00560F3D"/>
    <w:rsid w:val="00570D9F"/>
    <w:rsid w:val="00584D71"/>
    <w:rsid w:val="005A16BB"/>
    <w:rsid w:val="005B13CB"/>
    <w:rsid w:val="005D5EFD"/>
    <w:rsid w:val="005F3335"/>
    <w:rsid w:val="006022A1"/>
    <w:rsid w:val="00614852"/>
    <w:rsid w:val="0062159E"/>
    <w:rsid w:val="00657ACD"/>
    <w:rsid w:val="00660FAA"/>
    <w:rsid w:val="00662A2C"/>
    <w:rsid w:val="00676A3A"/>
    <w:rsid w:val="006775E9"/>
    <w:rsid w:val="00680144"/>
    <w:rsid w:val="006A57ED"/>
    <w:rsid w:val="006B241E"/>
    <w:rsid w:val="006C2C63"/>
    <w:rsid w:val="006D59D1"/>
    <w:rsid w:val="006E0DED"/>
    <w:rsid w:val="006E2B97"/>
    <w:rsid w:val="006F2825"/>
    <w:rsid w:val="006F7589"/>
    <w:rsid w:val="0070367B"/>
    <w:rsid w:val="0070571A"/>
    <w:rsid w:val="007117A3"/>
    <w:rsid w:val="00744330"/>
    <w:rsid w:val="00756E7C"/>
    <w:rsid w:val="00772C40"/>
    <w:rsid w:val="00781D50"/>
    <w:rsid w:val="00795663"/>
    <w:rsid w:val="007A43BB"/>
    <w:rsid w:val="007C4434"/>
    <w:rsid w:val="007E38CB"/>
    <w:rsid w:val="007E4FA2"/>
    <w:rsid w:val="007F48F7"/>
    <w:rsid w:val="007F4F04"/>
    <w:rsid w:val="00802D4F"/>
    <w:rsid w:val="00811BD3"/>
    <w:rsid w:val="00821DC5"/>
    <w:rsid w:val="008231BB"/>
    <w:rsid w:val="00834697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18E6"/>
    <w:rsid w:val="009838D2"/>
    <w:rsid w:val="009910B6"/>
    <w:rsid w:val="009B5515"/>
    <w:rsid w:val="00A00297"/>
    <w:rsid w:val="00A0246F"/>
    <w:rsid w:val="00A0304C"/>
    <w:rsid w:val="00A07699"/>
    <w:rsid w:val="00A1344E"/>
    <w:rsid w:val="00A15971"/>
    <w:rsid w:val="00A203D0"/>
    <w:rsid w:val="00A53909"/>
    <w:rsid w:val="00AA4248"/>
    <w:rsid w:val="00AB18DA"/>
    <w:rsid w:val="00AD095A"/>
    <w:rsid w:val="00B01C65"/>
    <w:rsid w:val="00B103FF"/>
    <w:rsid w:val="00B45D6C"/>
    <w:rsid w:val="00B56271"/>
    <w:rsid w:val="00B8401B"/>
    <w:rsid w:val="00B8449A"/>
    <w:rsid w:val="00B8633F"/>
    <w:rsid w:val="00B97326"/>
    <w:rsid w:val="00B97E74"/>
    <w:rsid w:val="00BB102F"/>
    <w:rsid w:val="00BE25DB"/>
    <w:rsid w:val="00C3134B"/>
    <w:rsid w:val="00C6258A"/>
    <w:rsid w:val="00C625AA"/>
    <w:rsid w:val="00C85A86"/>
    <w:rsid w:val="00C91564"/>
    <w:rsid w:val="00CA2607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44B94"/>
    <w:rsid w:val="00D46875"/>
    <w:rsid w:val="00D51F80"/>
    <w:rsid w:val="00D55066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26275"/>
    <w:rsid w:val="00E326D2"/>
    <w:rsid w:val="00E362C5"/>
    <w:rsid w:val="00E41AE1"/>
    <w:rsid w:val="00E466F8"/>
    <w:rsid w:val="00E5416C"/>
    <w:rsid w:val="00E61D1A"/>
    <w:rsid w:val="00E75AE5"/>
    <w:rsid w:val="00E90119"/>
    <w:rsid w:val="00E9780B"/>
    <w:rsid w:val="00EA4374"/>
    <w:rsid w:val="00EA693D"/>
    <w:rsid w:val="00EB0D51"/>
    <w:rsid w:val="00EB4FF2"/>
    <w:rsid w:val="00EC41DD"/>
    <w:rsid w:val="00EC798A"/>
    <w:rsid w:val="00ED65B2"/>
    <w:rsid w:val="00EF326E"/>
    <w:rsid w:val="00F03DA6"/>
    <w:rsid w:val="00F22EB3"/>
    <w:rsid w:val="00F40CBD"/>
    <w:rsid w:val="00F45C54"/>
    <w:rsid w:val="00F65926"/>
    <w:rsid w:val="00F71730"/>
    <w:rsid w:val="00F81080"/>
    <w:rsid w:val="00F8275C"/>
    <w:rsid w:val="00F94A83"/>
    <w:rsid w:val="00FA6058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99C74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</w:rPr>
  </w:style>
  <w:style w:type="numbering" w:styleId="111111">
    <w:name w:val="Outline List 2"/>
    <w:basedOn w:val="Bezseznamu"/>
    <w:rsid w:val="000F5ED1"/>
    <w:pPr>
      <w:numPr>
        <w:numId w:val="6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231BB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8231BB"/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231BB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31BB"/>
    <w:rPr>
      <w:rFonts w:ascii="Segoe UI" w:hAnsi="Segoe UI" w:cs="Segoe UI"/>
      <w:sz w:val="18"/>
      <w:szCs w:val="18"/>
    </w:rPr>
  </w:style>
  <w:style w:type="character" w:customStyle="1" w:styleId="keyword">
    <w:name w:val="keyword"/>
    <w:basedOn w:val="Standardnpsmoodstavce"/>
    <w:rsid w:val="006F2825"/>
  </w:style>
  <w:style w:type="character" w:customStyle="1" w:styleId="string">
    <w:name w:val="string"/>
    <w:basedOn w:val="Standardnpsmoodstavce"/>
    <w:rsid w:val="006F2825"/>
  </w:style>
  <w:style w:type="character" w:customStyle="1" w:styleId="number">
    <w:name w:val="number"/>
    <w:basedOn w:val="Standardnpsmoodstavce"/>
    <w:rsid w:val="006F2825"/>
  </w:style>
  <w:style w:type="paragraph" w:styleId="Nadpisobsahu">
    <w:name w:val="TOC Heading"/>
    <w:basedOn w:val="Nadpis1"/>
    <w:next w:val="Normln"/>
    <w:uiPriority w:val="39"/>
    <w:unhideWhenUsed/>
    <w:qFormat/>
    <w:rsid w:val="00CA2607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.wikipedia.org/wiki/P%C5%99enositelnost" TargetMode="External"/><Relationship Id="rId18" Type="http://schemas.openxmlformats.org/officeDocument/2006/relationships/hyperlink" Target="https://cs.wikipedia.org/wiki/Smart_TV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Programovac%C3%AD_jazyk" TargetMode="External"/><Relationship Id="rId17" Type="http://schemas.openxmlformats.org/officeDocument/2006/relationships/hyperlink" Target="https://cs.wikipedia.org/wiki/Linux_(j%C3%A1dro)" TargetMode="External"/><Relationship Id="rId25" Type="http://schemas.openxmlformats.org/officeDocument/2006/relationships/hyperlink" Target="https://www.youtube.com/watch?v=6ow3L39Wxmg&amp;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Mobiln%C3%AD_opera%C4%8Dn%C3%AD_syst%C3%A9m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dFlPARW5IX8" TargetMode="External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Mobiln%C3%AD_telefon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Goog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Po%C4%8D%C3%ADta%C4%8Dov%C3%BD_progra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01833-E6D4-48B9-95CE-068B5A92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</Template>
  <TotalTime>4</TotalTime>
  <Pages>18</Pages>
  <Words>2788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19202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Michal</cp:lastModifiedBy>
  <cp:revision>3</cp:revision>
  <cp:lastPrinted>2004-11-12T21:05:00Z</cp:lastPrinted>
  <dcterms:created xsi:type="dcterms:W3CDTF">2019-01-14T12:08:00Z</dcterms:created>
  <dcterms:modified xsi:type="dcterms:W3CDTF">2019-01-14T19:49:00Z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